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A0A" w:rsidP="00846CE4">
      <w:pPr>
        <w:pStyle w:val="1"/>
        <w:spacing w:before="0" w:after="0" w:line="240" w:lineRule="auto"/>
        <w:ind w:left="497"/>
      </w:pPr>
      <w:r w:rsidRPr="00AC26CF">
        <w:rPr>
          <w:rFonts w:hint="eastAsia"/>
        </w:rPr>
        <w:t>常用操作系统命令</w:t>
      </w:r>
    </w:p>
    <w:p w:rsidR="00174DB5" w:rsidRPr="00174DB5" w:rsidRDefault="00174DB5" w:rsidP="00846CE4">
      <w:pPr>
        <w:ind w:left="440"/>
      </w:pPr>
    </w:p>
    <w:p w:rsidR="00E77B0E" w:rsidRDefault="002F0C3E" w:rsidP="00BE0F1B">
      <w:pPr>
        <w:pStyle w:val="2"/>
        <w:ind w:left="497"/>
      </w:pPr>
      <w:proofErr w:type="spellStart"/>
      <w:r>
        <w:rPr>
          <w:rFonts w:hint="eastAsia"/>
        </w:rPr>
        <w:t>Ubuntu</w:t>
      </w:r>
      <w:proofErr w:type="spellEnd"/>
    </w:p>
    <w:p w:rsidR="00AC26CF" w:rsidRDefault="00AC26CF" w:rsidP="00AC26CF">
      <w:pPr>
        <w:ind w:left="440"/>
      </w:pPr>
    </w:p>
    <w:p w:rsidR="00AC26CF" w:rsidRDefault="00743F7B" w:rsidP="00BE0F1B">
      <w:pPr>
        <w:pStyle w:val="3"/>
        <w:ind w:left="497"/>
      </w:pPr>
      <w:r>
        <w:rPr>
          <w:rFonts w:hint="eastAsia"/>
        </w:rPr>
        <w:t>图像和字符启动界面设置</w:t>
      </w: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  <w:r>
        <w:rPr>
          <w:rFonts w:hint="eastAsia"/>
        </w:rPr>
        <w:t>查看版本信息</w:t>
      </w:r>
    </w:p>
    <w:p w:rsidR="00743F7B" w:rsidRDefault="00743F7B" w:rsidP="00743F7B">
      <w:pPr>
        <w:ind w:left="440"/>
      </w:pPr>
    </w:p>
    <w:p w:rsidR="00743F7B" w:rsidRDefault="00743F7B" w:rsidP="00743F7B">
      <w:pPr>
        <w:ind w:left="440"/>
      </w:pPr>
    </w:p>
    <w:p w:rsidR="00371643" w:rsidRDefault="00371643" w:rsidP="00BE0F1B">
      <w:pPr>
        <w:pStyle w:val="3"/>
        <w:ind w:left="497"/>
      </w:pPr>
      <w:proofErr w:type="spellStart"/>
      <w:r>
        <w:rPr>
          <w:rFonts w:hint="eastAsia"/>
        </w:rPr>
        <w:lastRenderedPageBreak/>
        <w:t>vmware</w:t>
      </w:r>
      <w:proofErr w:type="spellEnd"/>
      <w:r>
        <w:rPr>
          <w:rFonts w:hint="eastAsia"/>
        </w:rPr>
        <w:t>下</w:t>
      </w:r>
      <w:r>
        <w:rPr>
          <w:rFonts w:hint="eastAsia"/>
        </w:rPr>
        <w:t xml:space="preserve">Ubuntu16 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方式上网</w:t>
      </w:r>
    </w:p>
    <w:p w:rsidR="00743F7B" w:rsidRPr="00743F7B" w:rsidRDefault="008E2BF4" w:rsidP="00BE0F1B">
      <w:pPr>
        <w:pStyle w:val="4"/>
        <w:ind w:left="497"/>
      </w:pPr>
      <w:r>
        <w:rPr>
          <w:rFonts w:hint="eastAsia"/>
        </w:rPr>
        <w:t>主机</w:t>
      </w:r>
      <w:r>
        <w:rPr>
          <w:rFonts w:hint="eastAsia"/>
        </w:rPr>
        <w:t xml:space="preserve">Net8 </w:t>
      </w:r>
      <w:r>
        <w:rPr>
          <w:rFonts w:hint="eastAsia"/>
        </w:rPr>
        <w:t>信息</w:t>
      </w:r>
      <w:r w:rsidR="00B52059">
        <w:rPr>
          <w:rFonts w:hint="eastAsia"/>
        </w:rPr>
        <w:t>(NAT</w:t>
      </w:r>
      <w:r w:rsidR="00B52059">
        <w:rPr>
          <w:rFonts w:hint="eastAsia"/>
        </w:rPr>
        <w:t>网络模式</w:t>
      </w:r>
      <w:r w:rsidR="00B52059">
        <w:rPr>
          <w:rFonts w:hint="eastAsia"/>
        </w:rPr>
        <w:t>)</w:t>
      </w:r>
    </w:p>
    <w:p w:rsidR="00607831" w:rsidRDefault="00280EF3" w:rsidP="00AC26CF">
      <w:pPr>
        <w:ind w:left="440"/>
      </w:pPr>
      <w:r>
        <w:rPr>
          <w:rFonts w:hint="eastAsia"/>
          <w:noProof/>
        </w:rPr>
        <w:drawing>
          <wp:inline distT="0" distB="0" distL="0" distR="0">
            <wp:extent cx="3514725" cy="4191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54" w:rsidRDefault="00DB7854" w:rsidP="00AC26CF">
      <w:pPr>
        <w:ind w:left="440"/>
      </w:pPr>
      <w:r>
        <w:rPr>
          <w:rFonts w:hint="eastAsia"/>
        </w:rPr>
        <w:t>设置网关为</w:t>
      </w:r>
    </w:p>
    <w:p w:rsidR="00DB7854" w:rsidRDefault="00DB7854" w:rsidP="00AC26CF">
      <w:pPr>
        <w:ind w:left="440"/>
      </w:pPr>
      <w:r w:rsidRPr="009D0F00">
        <w:rPr>
          <w:rFonts w:ascii="微软雅黑" w:hAnsi="微软雅黑"/>
          <w:color w:val="000000"/>
          <w:sz w:val="30"/>
          <w:szCs w:val="30"/>
        </w:rPr>
        <w:t>192.168.247.2</w:t>
      </w:r>
    </w:p>
    <w:p w:rsidR="00F70CBB" w:rsidRDefault="00F70CBB" w:rsidP="00AC26CF">
      <w:pPr>
        <w:ind w:left="440"/>
      </w:pPr>
    </w:p>
    <w:p w:rsidR="004A58FF" w:rsidRDefault="00F70CBB" w:rsidP="00BE0F1B">
      <w:pPr>
        <w:pStyle w:val="4"/>
        <w:ind w:left="497"/>
      </w:pPr>
      <w:r>
        <w:rPr>
          <w:rFonts w:hint="eastAsia"/>
        </w:rPr>
        <w:t>客户机网络配置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left="440"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ubuntu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的网络配置信息放在 /etc/network/interfaces 中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>1.如果配置动态获取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>，则在上述文件中加入以下内容：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auto </w:t>
      </w:r>
      <w:r w:rsidR="00F91A6B" w:rsidRPr="00F07771">
        <w:rPr>
          <w:shd w:val="clear" w:color="auto" w:fill="DAEEF3" w:themeFill="accent5" w:themeFillTint="33"/>
        </w:rPr>
        <w:t>ens33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    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iface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</w:t>
      </w:r>
      <w:r w:rsidR="00F91A6B" w:rsidRPr="00F07771">
        <w:rPr>
          <w:shd w:val="clear" w:color="auto" w:fill="DAEEF3" w:themeFill="accent5" w:themeFillTint="33"/>
        </w:rPr>
        <w:t>ens33</w:t>
      </w:r>
      <w:r w:rsidR="00F91A6B">
        <w:rPr>
          <w:rFonts w:hint="eastAsia"/>
          <w:shd w:val="clear" w:color="auto" w:fill="DAEEF3" w:themeFill="accent5" w:themeFillTint="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inet</w:t>
      </w:r>
      <w:proofErr w:type="spellEnd"/>
      <w:r>
        <w:rPr>
          <w:rFonts w:ascii="微软雅黑" w:eastAsia="微软雅黑" w:hAnsi="微软雅黑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6"/>
          <w:szCs w:val="26"/>
        </w:rPr>
        <w:t>dhcp</w:t>
      </w:r>
      <w:proofErr w:type="spellEnd"/>
    </w:p>
    <w:p w:rsidR="00880D00" w:rsidRDefault="00880D00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26"/>
          <w:szCs w:val="26"/>
        </w:rPr>
      </w:pPr>
    </w:p>
    <w:p w:rsidR="005B0E45" w:rsidRPr="0065606E" w:rsidRDefault="005B0E45" w:rsidP="005B0E45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lastRenderedPageBreak/>
        <w:t>zzh@zzh</w:t>
      </w:r>
      <w:proofErr w:type="spellEnd"/>
      <w:r w:rsidRPr="0065606E">
        <w:rPr>
          <w:rFonts w:ascii="微软雅黑" w:eastAsia="微软雅黑" w:hAnsi="微软雅黑"/>
          <w:color w:val="000000"/>
        </w:rPr>
        <w:t>-virtual-machine:</w:t>
      </w:r>
      <w:r w:rsidR="00AC7441" w:rsidRPr="0065606E">
        <w:rPr>
          <w:rFonts w:ascii="微软雅黑" w:eastAsia="微软雅黑" w:hAnsi="微软雅黑"/>
          <w:color w:val="000000"/>
        </w:rPr>
        <w:t xml:space="preserve"> </w:t>
      </w:r>
      <w:r w:rsidRPr="0065606E">
        <w:rPr>
          <w:rFonts w:ascii="微软雅黑" w:eastAsia="微软雅黑" w:hAnsi="微软雅黑"/>
          <w:color w:val="000000"/>
        </w:rPr>
        <w:t xml:space="preserve">$ </w:t>
      </w:r>
      <w:proofErr w:type="spellStart"/>
      <w:r w:rsidRPr="0065606E">
        <w:rPr>
          <w:rFonts w:ascii="微软雅黑" w:eastAsia="微软雅黑" w:hAnsi="微软雅黑"/>
          <w:color w:val="000000"/>
        </w:rPr>
        <w:t>pwd</w:t>
      </w:r>
      <w:proofErr w:type="spellEnd"/>
    </w:p>
    <w:p w:rsidR="00B56A6F" w:rsidRPr="0065606E" w:rsidRDefault="00B56A6F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/proc/sys/net/ipv4/conf</w:t>
      </w:r>
    </w:p>
    <w:p w:rsidR="00EA5DBD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zzh@zzh-virtual-machine:/proc/sys/net/ipv4/conf$ </w:t>
      </w:r>
      <w:proofErr w:type="spellStart"/>
      <w:r w:rsidRPr="0065606E">
        <w:rPr>
          <w:rFonts w:ascii="微软雅黑" w:eastAsia="微软雅黑" w:hAnsi="微软雅黑"/>
          <w:color w:val="000000"/>
        </w:rPr>
        <w:t>ls</w:t>
      </w:r>
      <w:proofErr w:type="spellEnd"/>
    </w:p>
    <w:p w:rsidR="00B56A6F" w:rsidRPr="0065606E" w:rsidRDefault="00EA5DBD" w:rsidP="0017428B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all  default  docker0  ens33  lo  veth96a833a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2.如果配置静态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</w:rPr>
        <w:t>ip</w:t>
      </w:r>
      <w:proofErr w:type="spellEnd"/>
      <w:r>
        <w:rPr>
          <w:rFonts w:ascii="微软雅黑" w:eastAsia="微软雅黑" w:hAnsi="微软雅黑" w:hint="eastAsia"/>
          <w:color w:val="000000"/>
          <w:sz w:val="30"/>
          <w:szCs w:val="30"/>
        </w:rPr>
        <w:t>，则添加如下内容：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# interfaces(5) file used by </w:t>
      </w:r>
      <w:proofErr w:type="spellStart"/>
      <w:r w:rsidRPr="0065606E">
        <w:rPr>
          <w:rFonts w:ascii="微软雅黑" w:eastAsia="微软雅黑" w:hAnsi="微软雅黑"/>
          <w:color w:val="000000"/>
        </w:rPr>
        <w:t>ifup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(8) and </w:t>
      </w:r>
      <w:proofErr w:type="spellStart"/>
      <w:r w:rsidRPr="0065606E">
        <w:rPr>
          <w:rFonts w:ascii="微软雅黑" w:eastAsia="微软雅黑" w:hAnsi="微软雅黑"/>
          <w:color w:val="000000"/>
        </w:rPr>
        <w:t>ifdown</w:t>
      </w:r>
      <w:proofErr w:type="spellEnd"/>
      <w:r w:rsidRPr="0065606E">
        <w:rPr>
          <w:rFonts w:ascii="微软雅黑" w:eastAsia="微软雅黑" w:hAnsi="微软雅黑"/>
          <w:color w:val="000000"/>
        </w:rPr>
        <w:t>(8)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auto 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iface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ens33 </w:t>
      </w:r>
      <w:proofErr w:type="spellStart"/>
      <w:r w:rsidRPr="0065606E">
        <w:rPr>
          <w:rFonts w:ascii="微软雅黑" w:eastAsia="微软雅黑" w:hAnsi="微软雅黑"/>
          <w:color w:val="000000"/>
        </w:rPr>
        <w:t>inet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static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>address 192.168.247.8</w:t>
      </w:r>
    </w:p>
    <w:p w:rsidR="00B4502A" w:rsidRPr="0065606E" w:rsidRDefault="00B4502A" w:rsidP="006A561C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netmask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255.255.255.0</w:t>
      </w:r>
    </w:p>
    <w:p w:rsidR="00B4502A" w:rsidRPr="0065606E" w:rsidRDefault="00B4502A" w:rsidP="00A729D3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/>
          <w:color w:val="000000"/>
        </w:rPr>
        <w:t xml:space="preserve">gateway </w:t>
      </w:r>
      <w:r w:rsidR="009D0F00" w:rsidRPr="0065606E">
        <w:rPr>
          <w:rFonts w:ascii="微软雅黑" w:eastAsia="微软雅黑" w:hAnsi="微软雅黑"/>
          <w:color w:val="000000"/>
        </w:rPr>
        <w:t>192.168.247.2</w:t>
      </w:r>
    </w:p>
    <w:p w:rsidR="00475A68" w:rsidRDefault="00475A68" w:rsidP="00475A68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3.配置</w:t>
      </w:r>
      <w:proofErr w:type="spellStart"/>
      <w:r>
        <w:rPr>
          <w:rFonts w:ascii="微软雅黑" w:eastAsia="微软雅黑" w:hAnsi="微软雅黑" w:hint="eastAsia"/>
          <w:color w:val="000000"/>
          <w:sz w:val="30"/>
          <w:szCs w:val="30"/>
        </w:rPr>
        <w:t>dns</w:t>
      </w:r>
      <w:proofErr w:type="spellEnd"/>
      <w:r>
        <w:rPr>
          <w:rFonts w:ascii="微软雅黑" w:eastAsia="微软雅黑" w:hAnsi="微软雅黑" w:hint="eastAsia"/>
          <w:color w:val="000000"/>
          <w:sz w:val="30"/>
          <w:szCs w:val="30"/>
        </w:rPr>
        <w:t>服务器</w:t>
      </w:r>
    </w:p>
    <w:p w:rsidR="00E81353" w:rsidRPr="0065606E" w:rsidRDefault="00475A68" w:rsidP="0004353D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000000"/>
        </w:rPr>
      </w:pPr>
      <w:r w:rsidRPr="0065606E">
        <w:rPr>
          <w:rFonts w:ascii="微软雅黑" w:eastAsia="微软雅黑" w:hAnsi="微软雅黑" w:hint="eastAsia"/>
          <w:color w:val="000000"/>
        </w:rPr>
        <w:t xml:space="preserve"> 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ubuntu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 xml:space="preserve"> 的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dns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服务器信息，放在 /etc/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resolv.conf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中,添加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dns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服务器地址</w:t>
      </w:r>
    </w:p>
    <w:p w:rsidR="00475A68" w:rsidRPr="0065606E" w:rsidRDefault="009D0F00" w:rsidP="009D0F00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65606E">
        <w:rPr>
          <w:rFonts w:ascii="微软雅黑" w:eastAsia="微软雅黑" w:hAnsi="微软雅黑"/>
          <w:color w:val="000000"/>
        </w:rPr>
        <w:t>nameserver</w:t>
      </w:r>
      <w:proofErr w:type="spellEnd"/>
      <w:r w:rsidRPr="0065606E">
        <w:rPr>
          <w:rFonts w:ascii="微软雅黑" w:eastAsia="微软雅黑" w:hAnsi="微软雅黑"/>
          <w:color w:val="000000"/>
        </w:rPr>
        <w:t xml:space="preserve"> 192.168.247.2</w:t>
      </w:r>
      <w:r w:rsidR="00E0743A" w:rsidRPr="0065606E">
        <w:rPr>
          <w:rFonts w:hint="eastAsia"/>
          <w:shd w:val="clear" w:color="auto" w:fill="DAEEF3" w:themeFill="accent5" w:themeFillTint="33"/>
        </w:rPr>
        <w:t xml:space="preserve"> </w:t>
      </w:r>
      <w:r w:rsidR="00040CF2" w:rsidRPr="0065606E">
        <w:rPr>
          <w:rFonts w:ascii="微软雅黑" w:eastAsia="微软雅黑" w:hAnsi="微软雅黑" w:hint="eastAsia"/>
          <w:color w:val="000000"/>
        </w:rPr>
        <w:t xml:space="preserve"> </w:t>
      </w:r>
      <w:r w:rsidR="00475A68" w:rsidRPr="0065606E">
        <w:rPr>
          <w:rFonts w:ascii="微软雅黑" w:eastAsia="微软雅黑" w:hAnsi="微软雅黑" w:hint="eastAsia"/>
          <w:color w:val="000000"/>
        </w:rPr>
        <w:t>(这就是NAT配置信息里面的网关IP)</w:t>
      </w:r>
    </w:p>
    <w:p w:rsidR="00E50CD5" w:rsidRDefault="00475A68" w:rsidP="00E50CD5">
      <w:pPr>
        <w:pStyle w:val="a6"/>
        <w:shd w:val="clear" w:color="auto" w:fill="FFFFFF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4.重启网络服务</w:t>
      </w:r>
    </w:p>
    <w:p w:rsidR="00475A68" w:rsidRPr="0065606E" w:rsidRDefault="00475A68" w:rsidP="00311EB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65606E"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sudo</w:t>
      </w:r>
      <w:proofErr w:type="spellEnd"/>
      <w:r w:rsidRPr="0065606E">
        <w:rPr>
          <w:rFonts w:hint="eastAsia"/>
          <w:color w:val="000000"/>
        </w:rPr>
        <w:t> </w:t>
      </w:r>
      <w:r w:rsidRPr="0065606E">
        <w:rPr>
          <w:rFonts w:ascii="微软雅黑" w:eastAsia="微软雅黑" w:hAnsi="微软雅黑" w:hint="eastAsia"/>
          <w:color w:val="000000"/>
        </w:rPr>
        <w:t>/etc/</w:t>
      </w:r>
      <w:proofErr w:type="spellStart"/>
      <w:r w:rsidRPr="0065606E">
        <w:rPr>
          <w:rFonts w:ascii="微软雅黑" w:eastAsia="微软雅黑" w:hAnsi="微软雅黑" w:hint="eastAsia"/>
          <w:color w:val="000000"/>
        </w:rPr>
        <w:t>init.d</w:t>
      </w:r>
      <w:proofErr w:type="spellEnd"/>
      <w:r w:rsidRPr="0065606E">
        <w:rPr>
          <w:rFonts w:ascii="微软雅黑" w:eastAsia="微软雅黑" w:hAnsi="微软雅黑" w:hint="eastAsia"/>
          <w:color w:val="000000"/>
        </w:rPr>
        <w:t>/networking restart</w:t>
      </w:r>
    </w:p>
    <w:p w:rsidR="006A69CF" w:rsidRDefault="006A69CF" w:rsidP="00E53A7F">
      <w:pPr>
        <w:pStyle w:val="3"/>
        <w:spacing w:before="0" w:after="0"/>
        <w:ind w:left="497"/>
      </w:pPr>
      <w:r>
        <w:rPr>
          <w:rFonts w:hint="eastAsia"/>
        </w:rPr>
        <w:t>软件包管理</w:t>
      </w:r>
    </w:p>
    <w:p w:rsidR="00677C68" w:rsidRDefault="00677C68" w:rsidP="00677C68">
      <w:pPr>
        <w:pStyle w:val="4"/>
        <w:shd w:val="clear" w:color="auto" w:fill="FFFFFF"/>
        <w:spacing w:before="0" w:after="0" w:line="380" w:lineRule="atLeast"/>
        <w:ind w:left="497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Style w:val="mw-headline"/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软件包搜索</w:t>
      </w:r>
    </w:p>
    <w:p w:rsidR="0018309A" w:rsidRPr="00817004" w:rsidRDefault="00817004" w:rsidP="0018309A">
      <w:pPr>
        <w:numPr>
          <w:ilvl w:val="0"/>
          <w:numId w:val="3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817004">
        <w:rPr>
          <w:rFonts w:ascii="Consolas" w:eastAsia="宋体" w:hAnsi="Consolas" w:cs="Consolas"/>
          <w:b/>
          <w:bCs/>
          <w:color w:val="C7254E"/>
          <w:sz w:val="19"/>
        </w:rPr>
        <w:t xml:space="preserve">apt-cache search </w:t>
      </w:r>
      <w:proofErr w:type="spellStart"/>
      <w:r w:rsidRPr="00817004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817004">
        <w:rPr>
          <w:rFonts w:ascii="微软雅黑" w:hAnsi="微软雅黑" w:cs="宋体" w:hint="eastAsia"/>
          <w:color w:val="4F4F4F"/>
          <w:sz w:val="19"/>
        </w:rPr>
        <w:t> </w:t>
      </w:r>
      <w:r w:rsidRPr="00817004">
        <w:rPr>
          <w:rFonts w:ascii="微软雅黑" w:hAnsi="微软雅黑" w:cs="宋体" w:hint="eastAsia"/>
          <w:color w:val="4F4F4F"/>
          <w:sz w:val="19"/>
          <w:szCs w:val="19"/>
        </w:rPr>
        <w:t>- 搜索和”</w:t>
      </w:r>
      <w:proofErr w:type="spellStart"/>
      <w:r w:rsidRPr="00817004">
        <w:rPr>
          <w:rFonts w:ascii="微软雅黑" w:hAnsi="微软雅黑" w:cs="宋体" w:hint="eastAsia"/>
          <w:color w:val="4F4F4F"/>
          <w:sz w:val="19"/>
          <w:szCs w:val="19"/>
        </w:rPr>
        <w:t>foo</w:t>
      </w:r>
      <w:proofErr w:type="spellEnd"/>
      <w:r w:rsidRPr="00817004">
        <w:rPr>
          <w:rFonts w:ascii="微软雅黑" w:hAnsi="微软雅黑" w:cs="宋体" w:hint="eastAsia"/>
          <w:color w:val="4F4F4F"/>
          <w:sz w:val="19"/>
          <w:szCs w:val="19"/>
        </w:rPr>
        <w:t>”匹配的包。</w:t>
      </w:r>
    </w:p>
    <w:p w:rsidR="00930A3C" w:rsidRDefault="0018309A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18309A">
        <w:rPr>
          <w:rFonts w:ascii="Consolas" w:eastAsia="宋体" w:hAnsi="Consolas" w:cs="Consolas"/>
          <w:b/>
          <w:bCs/>
          <w:color w:val="C7254E"/>
          <w:sz w:val="19"/>
        </w:rPr>
        <w:t xml:space="preserve">apt-get remove </w:t>
      </w:r>
      <w:r w:rsidRPr="0018309A">
        <w:rPr>
          <w:rFonts w:ascii="Consolas" w:eastAsia="宋体" w:hAnsi="Consolas" w:cs="Consolas"/>
          <w:b/>
          <w:bCs/>
          <w:color w:val="C7254E"/>
          <w:sz w:val="19"/>
        </w:rPr>
        <w:t>软件包名称</w:t>
      </w:r>
      <w:r w:rsidRPr="0018309A">
        <w:rPr>
          <w:rFonts w:ascii="微软雅黑" w:hAnsi="微软雅黑" w:cs="宋体" w:hint="eastAsia"/>
          <w:color w:val="4F4F4F"/>
          <w:sz w:val="19"/>
        </w:rPr>
        <w:t> </w:t>
      </w:r>
      <w:r w:rsidRPr="0018309A">
        <w:rPr>
          <w:rFonts w:ascii="微软雅黑" w:hAnsi="微软雅黑" w:cs="宋体" w:hint="eastAsia"/>
          <w:color w:val="4F4F4F"/>
          <w:sz w:val="19"/>
          <w:szCs w:val="19"/>
        </w:rPr>
        <w:t>- 删除已安装的软件包（保留配置文件）</w:t>
      </w:r>
    </w:p>
    <w:p w:rsidR="009003B5" w:rsidRDefault="00930A3C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proofErr w:type="spellStart"/>
      <w:r w:rsidRPr="00930A3C">
        <w:rPr>
          <w:rFonts w:ascii="Consolas" w:eastAsia="宋体" w:hAnsi="Consolas" w:cs="Consolas"/>
          <w:b/>
          <w:bCs/>
          <w:color w:val="C7254E"/>
          <w:sz w:val="19"/>
        </w:rPr>
        <w:t>dpkg</w:t>
      </w:r>
      <w:proofErr w:type="spellEnd"/>
      <w:r w:rsidRPr="00930A3C">
        <w:rPr>
          <w:rFonts w:ascii="Consolas" w:eastAsia="宋体" w:hAnsi="Consolas" w:cs="Consolas"/>
          <w:b/>
          <w:bCs/>
          <w:color w:val="C7254E"/>
          <w:sz w:val="19"/>
        </w:rPr>
        <w:t xml:space="preserve"> -L </w:t>
      </w:r>
      <w:proofErr w:type="spellStart"/>
      <w:r w:rsidRPr="00930A3C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930A3C">
        <w:rPr>
          <w:rFonts w:ascii="微软雅黑" w:hAnsi="微软雅黑" w:cs="宋体" w:hint="eastAsia"/>
          <w:color w:val="4F4F4F"/>
          <w:sz w:val="19"/>
        </w:rPr>
        <w:t> </w:t>
      </w:r>
      <w:r w:rsidRPr="00930A3C">
        <w:rPr>
          <w:rFonts w:ascii="微软雅黑" w:hAnsi="微软雅黑" w:cs="宋体" w:hint="eastAsia"/>
          <w:color w:val="4F4F4F"/>
          <w:sz w:val="19"/>
          <w:szCs w:val="19"/>
        </w:rPr>
        <w:t>- 显示名为“</w:t>
      </w:r>
      <w:proofErr w:type="spellStart"/>
      <w:r w:rsidRPr="00930A3C">
        <w:rPr>
          <w:rFonts w:ascii="微软雅黑" w:hAnsi="微软雅黑" w:cs="宋体" w:hint="eastAsia"/>
          <w:color w:val="4F4F4F"/>
          <w:sz w:val="19"/>
          <w:szCs w:val="19"/>
        </w:rPr>
        <w:t>foo</w:t>
      </w:r>
      <w:proofErr w:type="spellEnd"/>
      <w:r w:rsidRPr="00930A3C">
        <w:rPr>
          <w:rFonts w:ascii="微软雅黑" w:hAnsi="微软雅黑" w:cs="宋体" w:hint="eastAsia"/>
          <w:color w:val="4F4F4F"/>
          <w:sz w:val="19"/>
          <w:szCs w:val="19"/>
        </w:rPr>
        <w:t>”的包都安装了哪些文件以及它们的路径，很有用的命</w:t>
      </w:r>
    </w:p>
    <w:p w:rsidR="009003B5" w:rsidRPr="009003B5" w:rsidRDefault="009003B5" w:rsidP="009003B5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  <w:r w:rsidRPr="009003B5">
        <w:rPr>
          <w:rFonts w:ascii="微软雅黑" w:hAnsi="微软雅黑" w:cs="宋体" w:hint="eastAsia"/>
          <w:b/>
          <w:bCs/>
          <w:color w:val="4F4F4F"/>
          <w:sz w:val="25"/>
        </w:rPr>
        <w:t xml:space="preserve">apt-cache show </w:t>
      </w:r>
      <w:proofErr w:type="spellStart"/>
      <w:r w:rsidRPr="009003B5">
        <w:rPr>
          <w:rFonts w:ascii="微软雅黑" w:hAnsi="微软雅黑" w:cs="宋体" w:hint="eastAsia"/>
          <w:b/>
          <w:bCs/>
          <w:color w:val="4F4F4F"/>
          <w:sz w:val="25"/>
        </w:rPr>
        <w:t>package_name</w:t>
      </w:r>
      <w:proofErr w:type="spellEnd"/>
    </w:p>
    <w:p w:rsidR="009003B5" w:rsidRPr="009003B5" w:rsidRDefault="009003B5" w:rsidP="009003B5">
      <w:pPr>
        <w:pStyle w:val="a8"/>
        <w:shd w:val="clear" w:color="auto" w:fill="FFFFFF"/>
        <w:adjustRightInd/>
        <w:snapToGrid/>
        <w:spacing w:line="353" w:lineRule="atLeast"/>
        <w:ind w:leftChars="0" w:left="720" w:firstLineChars="0" w:firstLine="0"/>
        <w:jc w:val="both"/>
        <w:rPr>
          <w:rFonts w:ascii="微软雅黑" w:hAnsi="微软雅黑" w:cs="宋体"/>
          <w:color w:val="4F4F4F"/>
        </w:rPr>
      </w:pPr>
      <w:r w:rsidRPr="009003B5">
        <w:rPr>
          <w:rFonts w:ascii="微软雅黑" w:hAnsi="微软雅黑" w:cs="宋体" w:hint="eastAsia"/>
          <w:color w:val="4F4F4F"/>
          <w:sz w:val="25"/>
          <w:szCs w:val="25"/>
        </w:rPr>
        <w:t>显示指定软件包的信息，包括版本号，安装状态和包依赖关系等.</w:t>
      </w:r>
    </w:p>
    <w:p w:rsidR="009F373A" w:rsidRPr="009F373A" w:rsidRDefault="009F373A" w:rsidP="009F373A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/>
        <w:rPr>
          <w:rFonts w:ascii="微软雅黑" w:hAnsi="微软雅黑" w:cs="宋体"/>
          <w:color w:val="4F4F4F"/>
          <w:sz w:val="19"/>
          <w:szCs w:val="19"/>
        </w:rPr>
      </w:pPr>
      <w:r w:rsidRPr="009F373A">
        <w:rPr>
          <w:rFonts w:ascii="Consolas" w:eastAsia="宋体" w:hAnsi="Consolas" w:cs="Consolas"/>
          <w:b/>
          <w:bCs/>
          <w:color w:val="C7254E"/>
          <w:sz w:val="19"/>
        </w:rPr>
        <w:t xml:space="preserve">apt-file search </w:t>
      </w:r>
      <w:proofErr w:type="spellStart"/>
      <w:r w:rsidRPr="009F373A">
        <w:rPr>
          <w:rFonts w:ascii="Consolas" w:eastAsia="宋体" w:hAnsi="Consolas" w:cs="Consolas"/>
          <w:b/>
          <w:bCs/>
          <w:color w:val="C7254E"/>
          <w:sz w:val="19"/>
        </w:rPr>
        <w:t>foo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</w:rPr>
        <w:t> </w:t>
      </w:r>
      <w:r w:rsidRPr="009F373A">
        <w:rPr>
          <w:rFonts w:ascii="微软雅黑" w:hAnsi="微软雅黑" w:cs="宋体" w:hint="eastAsia"/>
          <w:color w:val="4F4F4F"/>
          <w:sz w:val="19"/>
          <w:szCs w:val="19"/>
        </w:rPr>
        <w:t>- 类似</w:t>
      </w:r>
      <w:proofErr w:type="spellStart"/>
      <w:r w:rsidRPr="009F373A">
        <w:rPr>
          <w:rFonts w:ascii="微软雅黑" w:hAnsi="微软雅黑" w:cs="宋体" w:hint="eastAsia"/>
          <w:color w:val="4F4F4F"/>
          <w:sz w:val="19"/>
          <w:szCs w:val="19"/>
        </w:rPr>
        <w:t>dlocate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  <w:szCs w:val="19"/>
        </w:rPr>
        <w:t>和</w:t>
      </w:r>
      <w:proofErr w:type="spellStart"/>
      <w:r w:rsidRPr="009F373A">
        <w:rPr>
          <w:rFonts w:ascii="微软雅黑" w:hAnsi="微软雅黑" w:cs="宋体" w:hint="eastAsia"/>
          <w:color w:val="4F4F4F"/>
          <w:sz w:val="19"/>
          <w:szCs w:val="19"/>
        </w:rPr>
        <w:t>dpkg</w:t>
      </w:r>
      <w:proofErr w:type="spellEnd"/>
      <w:r w:rsidRPr="009F373A">
        <w:rPr>
          <w:rFonts w:ascii="微软雅黑" w:hAnsi="微软雅黑" w:cs="宋体" w:hint="eastAsia"/>
          <w:color w:val="4F4F4F"/>
          <w:sz w:val="19"/>
          <w:szCs w:val="19"/>
        </w:rPr>
        <w:t xml:space="preserve"> -S，但搜索所有有效软件包包，不单单只是你系统上的已安装的软件包。– 它所回答的问题是“哪些软件包提供这些文件”。你必须安装有apt-file软件包，并且确保apt-file数据库是最新的。</w:t>
      </w:r>
    </w:p>
    <w:p w:rsidR="00930A3C" w:rsidRPr="0018309A" w:rsidRDefault="00930A3C" w:rsidP="00930A3C">
      <w:pPr>
        <w:numPr>
          <w:ilvl w:val="0"/>
          <w:numId w:val="4"/>
        </w:numPr>
        <w:shd w:val="clear" w:color="auto" w:fill="FFFFFF"/>
        <w:adjustRightInd/>
        <w:snapToGrid/>
        <w:spacing w:before="109"/>
        <w:ind w:leftChars="0" w:left="440"/>
        <w:rPr>
          <w:rFonts w:ascii="微软雅黑" w:hAnsi="微软雅黑" w:cs="宋体"/>
          <w:color w:val="4F4F4F"/>
          <w:sz w:val="19"/>
          <w:szCs w:val="19"/>
        </w:rPr>
      </w:pPr>
    </w:p>
    <w:p w:rsidR="006A69CF" w:rsidRPr="006A69CF" w:rsidRDefault="006A69CF" w:rsidP="0018309A">
      <w:pPr>
        <w:ind w:leftChars="0" w:left="0"/>
      </w:pPr>
    </w:p>
    <w:p w:rsidR="00F07771" w:rsidRDefault="005808E5" w:rsidP="00712ABF">
      <w:pPr>
        <w:pStyle w:val="1"/>
        <w:spacing w:before="0" w:after="0" w:line="240" w:lineRule="auto"/>
        <w:ind w:left="49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</w:p>
    <w:p w:rsidR="005808E5" w:rsidRDefault="00D1668B" w:rsidP="00AA7515">
      <w:pPr>
        <w:pStyle w:val="2"/>
        <w:ind w:left="497"/>
      </w:pPr>
      <w:r>
        <w:rPr>
          <w:rFonts w:hint="eastAsia"/>
        </w:rPr>
        <w:t xml:space="preserve">Ubuntu16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FB2B19" w:rsidRPr="00FB2B19" w:rsidRDefault="00FB2B19" w:rsidP="00FB2B19">
      <w:pPr>
        <w:ind w:left="440"/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5.7.18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版本中，使用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tar.gz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安装时，也就是压缩包解压出来安装这种，已经不再需要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my.cnf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文件也能正常运行</w:t>
      </w:r>
    </w:p>
    <w:p w:rsidR="00F371F5" w:rsidRDefault="00F371F5" w:rsidP="00F371F5">
      <w:pPr>
        <w:ind w:left="440"/>
      </w:pPr>
      <w:r>
        <w:rPr>
          <w:rFonts w:hint="eastAsia"/>
        </w:rPr>
        <w:t>安装依赖：</w:t>
      </w:r>
    </w:p>
    <w:p w:rsidR="005F2168" w:rsidRPr="005F2168" w:rsidRDefault="005F2168" w:rsidP="005F2168">
      <w:pPr>
        <w:adjustRightInd/>
        <w:snapToGrid/>
        <w:ind w:leftChars="0" w:left="440"/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apt-cache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search </w:t>
      </w:r>
      <w:proofErr w:type="spellStart"/>
      <w:r w:rsidRPr="005F2168">
        <w:rPr>
          <w:rFonts w:ascii="Consolas" w:eastAsia="宋体" w:hAnsi="Consolas" w:cs="Consolas"/>
          <w:i/>
          <w:iCs/>
          <w:color w:val="000000"/>
          <w:sz w:val="17"/>
        </w:rPr>
        <w:t>libaio</w:t>
      </w:r>
      <w:proofErr w:type="spellEnd"/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search for info</w:t>
      </w:r>
    </w:p>
    <w:p w:rsidR="00F371F5" w:rsidRPr="00F371F5" w:rsidRDefault="005F2168" w:rsidP="005F2168">
      <w:pPr>
        <w:ind w:left="440"/>
      </w:pPr>
      <w:r w:rsidRPr="005F2168">
        <w:rPr>
          <w:rFonts w:ascii="Consolas" w:eastAsia="宋体" w:hAnsi="Consolas" w:cs="Consolas"/>
          <w:i/>
          <w:iCs/>
          <w:color w:val="0077AA"/>
          <w:sz w:val="17"/>
        </w:rPr>
        <w:t>apt-get</w:t>
      </w:r>
      <w:r w:rsidRPr="005F2168">
        <w:rPr>
          <w:rFonts w:ascii="Consolas" w:eastAsia="宋体" w:hAnsi="Consolas" w:cs="Consolas"/>
          <w:i/>
          <w:iCs/>
          <w:color w:val="000000"/>
          <w:sz w:val="17"/>
        </w:rPr>
        <w:t xml:space="preserve"> install libaio1</w:t>
      </w:r>
      <w:r w:rsidRPr="005F2168">
        <w:rPr>
          <w:rFonts w:ascii="Consolas" w:eastAsia="宋体" w:hAnsi="Consolas" w:cs="Consolas"/>
          <w:color w:val="000000"/>
          <w:sz w:val="17"/>
          <w:szCs w:val="17"/>
          <w:shd w:val="clear" w:color="auto" w:fill="F8F8F8"/>
        </w:rPr>
        <w:t xml:space="preserve"> </w:t>
      </w:r>
      <w:r w:rsidRPr="005F2168">
        <w:rPr>
          <w:rFonts w:ascii="Consolas" w:eastAsia="宋体" w:hAnsi="Consolas" w:cs="Consolas"/>
          <w:color w:val="708090"/>
          <w:sz w:val="17"/>
        </w:rPr>
        <w:t># install library</w:t>
      </w:r>
    </w:p>
    <w:p w:rsidR="00D1668B" w:rsidRPr="00D1668B" w:rsidRDefault="00D1668B" w:rsidP="00D1668B">
      <w:pPr>
        <w:ind w:left="440"/>
      </w:pPr>
    </w:p>
    <w:p w:rsidR="001E2EC9" w:rsidRDefault="000F2BE8" w:rsidP="00712ABF">
      <w:pPr>
        <w:ind w:left="440"/>
      </w:pPr>
      <w:hyperlink r:id="rId7" w:history="1">
        <w:r w:rsidR="00BF0678" w:rsidRPr="00B730C2">
          <w:rPr>
            <w:rStyle w:val="aa"/>
          </w:rPr>
          <w:t>https://dev.mysql.com/doc/refman/5.7/en/binary-installation.html</w:t>
        </w:r>
      </w:hyperlink>
    </w:p>
    <w:p w:rsidR="00BF0678" w:rsidRDefault="00BF0678" w:rsidP="00712ABF">
      <w:pPr>
        <w:ind w:left="440"/>
      </w:pPr>
    </w:p>
    <w:p w:rsidR="009145F6" w:rsidRDefault="00D6115A" w:rsidP="009145F6">
      <w:pPr>
        <w:ind w:left="44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="009145F6">
        <w:t>groupadd</w:t>
      </w:r>
      <w:proofErr w:type="spellEnd"/>
      <w:r w:rsidR="009145F6">
        <w:t xml:space="preserve"> </w:t>
      </w:r>
      <w:proofErr w:type="spellStart"/>
      <w:r w:rsidR="009145F6">
        <w:t>mysql</w:t>
      </w:r>
      <w:proofErr w:type="spellEnd"/>
    </w:p>
    <w:p w:rsidR="002A592F" w:rsidRDefault="002A5752" w:rsidP="009145F6">
      <w:pPr>
        <w:ind w:left="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r w:rsidR="00D6115A" w:rsidRPr="00D6115A">
        <w:t xml:space="preserve"> -g </w:t>
      </w:r>
      <w:proofErr w:type="spellStart"/>
      <w:r w:rsidR="00D6115A" w:rsidRPr="00D6115A">
        <w:t>mysql</w:t>
      </w:r>
      <w:proofErr w:type="spellEnd"/>
      <w:r w:rsidR="00D6115A" w:rsidRPr="00D6115A">
        <w:t xml:space="preserve"> -s /bin/bash </w:t>
      </w:r>
      <w:proofErr w:type="spellStart"/>
      <w:r w:rsidR="00D6115A" w:rsidRPr="00D6115A">
        <w:t>mysql</w:t>
      </w:r>
      <w:proofErr w:type="spellEnd"/>
      <w:r w:rsidR="00D6115A" w:rsidRPr="00D6115A">
        <w:t xml:space="preserve"> -</w:t>
      </w:r>
      <w:proofErr w:type="spellStart"/>
      <w:r w:rsidR="00D6115A" w:rsidRPr="00D6115A">
        <w:t>md</w:t>
      </w:r>
      <w:proofErr w:type="spellEnd"/>
      <w:r w:rsidR="00D6115A" w:rsidRPr="00D6115A">
        <w:t xml:space="preserve"> /home/</w:t>
      </w:r>
      <w:proofErr w:type="spellStart"/>
      <w:r w:rsidR="00D6115A" w:rsidRPr="00D6115A">
        <w:t>mysql</w:t>
      </w:r>
      <w:proofErr w:type="spellEnd"/>
    </w:p>
    <w:p w:rsidR="009145F6" w:rsidRDefault="009145F6" w:rsidP="009145F6">
      <w:pPr>
        <w:ind w:left="440"/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9145F6" w:rsidRDefault="009145F6" w:rsidP="009145F6">
      <w:pPr>
        <w:ind w:left="440"/>
      </w:pPr>
      <w:r>
        <w:t xml:space="preserve">tar </w:t>
      </w:r>
      <w:proofErr w:type="spellStart"/>
      <w:r>
        <w:t>zxvf</w:t>
      </w:r>
      <w:proofErr w:type="spellEnd"/>
      <w:r>
        <w:t xml:space="preserve"> /</w:t>
      </w:r>
      <w:proofErr w:type="spellStart"/>
      <w:r>
        <w:t>path/to/mysql-VERSION-OS.tar.gz</w:t>
      </w:r>
      <w:proofErr w:type="spellEnd"/>
    </w:p>
    <w:p w:rsidR="009145F6" w:rsidRDefault="009145F6" w:rsidP="009145F6">
      <w:pPr>
        <w:ind w:left="440"/>
      </w:pPr>
      <w:proofErr w:type="spellStart"/>
      <w:r>
        <w:t>ln</w:t>
      </w:r>
      <w:proofErr w:type="spellEnd"/>
      <w:r>
        <w:t xml:space="preserve"> -s full-path-to-</w:t>
      </w:r>
      <w:proofErr w:type="spellStart"/>
      <w:r>
        <w:t>mysql</w:t>
      </w:r>
      <w:proofErr w:type="spellEnd"/>
      <w:r>
        <w:t xml:space="preserve">-VERSION-OS </w:t>
      </w:r>
      <w:proofErr w:type="spellStart"/>
      <w:r>
        <w:t>mysql</w:t>
      </w:r>
      <w:proofErr w:type="spellEnd"/>
    </w:p>
    <w:p w:rsidR="009145F6" w:rsidRDefault="009145F6" w:rsidP="009145F6">
      <w:pPr>
        <w:ind w:left="440"/>
      </w:pPr>
      <w:proofErr w:type="spellStart"/>
      <w:r>
        <w:t>cd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9145F6" w:rsidRDefault="009145F6" w:rsidP="009145F6">
      <w:pPr>
        <w:ind w:left="44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mysql</w:t>
      </w:r>
      <w:proofErr w:type="spellEnd"/>
      <w:r>
        <w:t>-files</w:t>
      </w:r>
    </w:p>
    <w:p w:rsidR="009145F6" w:rsidRDefault="009145F6" w:rsidP="009145F6">
      <w:pPr>
        <w:ind w:left="44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mysql:mysql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-files</w:t>
      </w:r>
    </w:p>
    <w:p w:rsidR="009145F6" w:rsidRDefault="009145F6" w:rsidP="009145F6">
      <w:pPr>
        <w:ind w:left="440"/>
      </w:pPr>
      <w:proofErr w:type="spellStart"/>
      <w:r>
        <w:t>chmod</w:t>
      </w:r>
      <w:proofErr w:type="spellEnd"/>
      <w:r>
        <w:t xml:space="preserve"> 750 </w:t>
      </w:r>
      <w:proofErr w:type="spellStart"/>
      <w:r>
        <w:t>mysql</w:t>
      </w:r>
      <w:proofErr w:type="spellEnd"/>
      <w:r>
        <w:t>-files</w:t>
      </w:r>
    </w:p>
    <w:p w:rsidR="009145F6" w:rsidRDefault="009145F6" w:rsidP="009145F6">
      <w:pPr>
        <w:ind w:left="440"/>
      </w:pPr>
      <w:r>
        <w:t>bin/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</w:t>
      </w:r>
    </w:p>
    <w:p w:rsidR="009145F6" w:rsidRDefault="009145F6" w:rsidP="009145F6">
      <w:pPr>
        <w:ind w:left="440"/>
      </w:pPr>
      <w:r>
        <w:t>bin/</w:t>
      </w:r>
      <w:proofErr w:type="spellStart"/>
      <w:r>
        <w:t>mysql_ssl_rsa_setup</w:t>
      </w:r>
      <w:proofErr w:type="spellEnd"/>
      <w:r>
        <w:t xml:space="preserve">              </w:t>
      </w:r>
    </w:p>
    <w:p w:rsidR="009145F6" w:rsidRDefault="009145F6" w:rsidP="009145F6">
      <w:pPr>
        <w:ind w:left="440"/>
      </w:pPr>
      <w:r>
        <w:t>bin/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&amp;</w:t>
      </w:r>
    </w:p>
    <w:p w:rsidR="009145F6" w:rsidRDefault="004D002F" w:rsidP="00171A78">
      <w:pPr>
        <w:ind w:left="440"/>
      </w:pPr>
      <w:r>
        <w:rPr>
          <w:rFonts w:ascii="Arial" w:hAnsi="Arial" w:cs="Arial"/>
          <w:color w:val="4F4F4F"/>
          <w:shd w:val="clear" w:color="auto" w:fill="FFFFFF"/>
        </w:rPr>
        <w:t>SET PASSWORD = PASSWORD(‘</w:t>
      </w:r>
      <w:r>
        <w:rPr>
          <w:rFonts w:ascii="Arial" w:hAnsi="Arial" w:cs="Arial" w:hint="eastAsia"/>
          <w:color w:val="4F4F4F"/>
          <w:shd w:val="clear" w:color="auto" w:fill="FFFFFF"/>
        </w:rPr>
        <w:t>ABC_abc1</w:t>
      </w:r>
      <w:r>
        <w:rPr>
          <w:rFonts w:ascii="Arial" w:hAnsi="Arial" w:cs="Arial"/>
          <w:color w:val="4F4F4F"/>
          <w:shd w:val="clear" w:color="auto" w:fill="FFFFFF"/>
        </w:rPr>
        <w:t>’);</w:t>
      </w:r>
    </w:p>
    <w:p w:rsidR="00173E1C" w:rsidRDefault="009145F6" w:rsidP="009145F6">
      <w:pPr>
        <w:ind w:left="440"/>
      </w:pPr>
      <w:r>
        <w:t>cp support-files</w:t>
      </w:r>
      <w:r w:rsidR="00A03629">
        <w:t>/</w:t>
      </w:r>
      <w:proofErr w:type="spellStart"/>
      <w:r w:rsidR="00A03629">
        <w:t>mysql.server</w:t>
      </w:r>
      <w:proofErr w:type="spellEnd"/>
      <w:r w:rsidR="00A03629">
        <w:t xml:space="preserve"> /etc/</w:t>
      </w:r>
      <w:proofErr w:type="spellStart"/>
      <w:r w:rsidR="00A03629">
        <w:t>init.d/mysql</w:t>
      </w:r>
      <w:proofErr w:type="spellEnd"/>
    </w:p>
    <w:p w:rsidR="00C46FCC" w:rsidRDefault="00F66DE5" w:rsidP="009145F6">
      <w:pPr>
        <w:ind w:left="440"/>
      </w:pP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export</w:t>
      </w:r>
      <w:r>
        <w:rPr>
          <w:rFonts w:ascii="Consolas" w:hAnsi="Consolas" w:cs="Consolas"/>
          <w:color w:val="000000"/>
          <w:sz w:val="17"/>
          <w:szCs w:val="17"/>
          <w:shd w:val="clear" w:color="auto" w:fill="F8F8F8"/>
        </w:rPr>
        <w:t xml:space="preserve"> PATH</w:t>
      </w:r>
      <w:r>
        <w:rPr>
          <w:rStyle w:val="token"/>
          <w:rFonts w:ascii="Consolas" w:hAnsi="Consolas" w:cs="Consolas"/>
          <w:color w:val="999999"/>
          <w:sz w:val="17"/>
          <w:szCs w:val="17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$PATH:/</w:t>
      </w:r>
      <w:proofErr w:type="spellStart"/>
      <w:r>
        <w:rPr>
          <w:rStyle w:val="token"/>
          <w:rFonts w:ascii="Consolas" w:hAnsi="Consolas" w:cs="Consolas"/>
          <w:color w:val="0077AA"/>
          <w:sz w:val="17"/>
          <w:szCs w:val="17"/>
          <w:bdr w:val="none" w:sz="0" w:space="0" w:color="auto" w:frame="1"/>
          <w:shd w:val="clear" w:color="auto" w:fill="F8F8F8"/>
        </w:rPr>
        <w:t>usr/local/mysql/bin</w:t>
      </w:r>
      <w:proofErr w:type="spellEnd"/>
    </w:p>
    <w:p w:rsidR="00C46FCC" w:rsidRDefault="00BC081C" w:rsidP="009145F6">
      <w:pPr>
        <w:ind w:left="440"/>
      </w:pP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安全启动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)</w:t>
      </w:r>
    </w:p>
    <w:p w:rsidR="006D5280" w:rsidRDefault="006D5280" w:rsidP="009145F6">
      <w:pPr>
        <w:ind w:left="440"/>
      </w:pP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F4F4F"/>
          <w:shd w:val="clear" w:color="auto" w:fill="FFFFFF"/>
        </w:rPr>
        <w:t>从配置文件中读取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],[server],[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等选项</w:t>
      </w:r>
    </w:p>
    <w:p w:rsidR="00C46FCC" w:rsidRPr="0065606E" w:rsidRDefault="00A43260" w:rsidP="0065606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65606E">
        <w:rPr>
          <w:rFonts w:ascii="微软雅黑" w:eastAsia="微软雅黑" w:hAnsi="微软雅黑" w:hint="eastAsia"/>
          <w:color w:val="4F4F4F"/>
        </w:rPr>
        <w:t>m</w:t>
      </w:r>
      <w:r w:rsidRPr="0065606E">
        <w:rPr>
          <w:rFonts w:ascii="微软雅黑" w:eastAsia="微软雅黑" w:hAnsi="微软雅黑"/>
          <w:color w:val="4F4F4F"/>
        </w:rPr>
        <w:t>ysqld_</w:t>
      </w:r>
      <w:r w:rsidRPr="0065606E">
        <w:rPr>
          <w:rFonts w:ascii="微软雅黑" w:eastAsia="微软雅黑" w:hAnsi="微软雅黑" w:hint="eastAsia"/>
          <w:color w:val="4F4F4F"/>
        </w:rPr>
        <w:t>save</w:t>
      </w:r>
      <w:proofErr w:type="spellEnd"/>
      <w:r w:rsidRPr="0065606E">
        <w:rPr>
          <w:rFonts w:ascii="微软雅黑" w:eastAsia="微软雅黑" w:hAnsi="微软雅黑" w:hint="eastAsia"/>
          <w:color w:val="4F4F4F"/>
        </w:rPr>
        <w:t xml:space="preserve">  --user=</w:t>
      </w:r>
      <w:proofErr w:type="spellStart"/>
      <w:r w:rsidRPr="0065606E">
        <w:rPr>
          <w:rFonts w:ascii="微软雅黑" w:eastAsia="微软雅黑" w:hAnsi="微软雅黑" w:hint="eastAsia"/>
          <w:color w:val="4F4F4F"/>
        </w:rPr>
        <w:t>mysql</w:t>
      </w:r>
      <w:proofErr w:type="spellEnd"/>
      <w:r w:rsidR="00F14B83">
        <w:rPr>
          <w:rFonts w:ascii="微软雅黑" w:eastAsia="微软雅黑" w:hAnsi="微软雅黑" w:hint="eastAsia"/>
          <w:color w:val="4F4F4F"/>
        </w:rPr>
        <w:t xml:space="preserve">  &amp;</w:t>
      </w:r>
    </w:p>
    <w:p w:rsidR="00B25987" w:rsidRDefault="0040797C" w:rsidP="009145F6">
      <w:pPr>
        <w:ind w:left="440"/>
      </w:pPr>
      <w:r>
        <w:rPr>
          <w:rFonts w:hint="eastAsia"/>
        </w:rPr>
        <w:t>停止</w:t>
      </w:r>
    </w:p>
    <w:p w:rsidR="0040797C" w:rsidRDefault="00C72B4A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proofErr w:type="spellStart"/>
      <w:r w:rsidRPr="008B251E">
        <w:rPr>
          <w:rFonts w:ascii="微软雅黑" w:eastAsia="微软雅黑" w:hAnsi="微软雅黑"/>
          <w:color w:val="4F4F4F"/>
        </w:rPr>
        <w:t>mysqladmin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-</w:t>
      </w:r>
      <w:proofErr w:type="spellStart"/>
      <w:r w:rsidRPr="008B251E">
        <w:rPr>
          <w:rFonts w:ascii="微软雅黑" w:eastAsia="微软雅黑" w:hAnsi="微软雅黑"/>
          <w:color w:val="4F4F4F"/>
        </w:rPr>
        <w:t>uroot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-</w:t>
      </w:r>
      <w:proofErr w:type="spellStart"/>
      <w:r w:rsidRPr="008B251E">
        <w:rPr>
          <w:rFonts w:ascii="微软雅黑" w:eastAsia="微软雅黑" w:hAnsi="微软雅黑"/>
          <w:color w:val="4F4F4F"/>
        </w:rPr>
        <w:t>pxxx</w:t>
      </w:r>
      <w:proofErr w:type="spellEnd"/>
      <w:r w:rsidRPr="008B251E">
        <w:rPr>
          <w:rFonts w:ascii="微软雅黑" w:eastAsia="微软雅黑" w:hAnsi="微软雅黑"/>
          <w:color w:val="4F4F4F"/>
        </w:rPr>
        <w:t xml:space="preserve"> shutdown -S /</w:t>
      </w:r>
      <w:proofErr w:type="spellStart"/>
      <w:r w:rsidRPr="008B251E">
        <w:rPr>
          <w:rFonts w:ascii="微软雅黑" w:eastAsia="微软雅黑" w:hAnsi="微软雅黑"/>
          <w:color w:val="4F4F4F"/>
        </w:rPr>
        <w:t>tmp/mysq.sock</w:t>
      </w:r>
      <w:proofErr w:type="spellEnd"/>
    </w:p>
    <w:p w:rsidR="002206C4" w:rsidRDefault="002206C4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156B7" w:rsidRDefault="00A06B38" w:rsidP="002206C4">
      <w:pPr>
        <w:ind w:left="440"/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)</w:t>
      </w:r>
      <w:r>
        <w:rPr>
          <w:rFonts w:ascii="Courier New" w:hAnsi="Courier New" w:cs="Courier New"/>
          <w:color w:val="000066"/>
          <w:sz w:val="25"/>
          <w:szCs w:val="25"/>
          <w:shd w:val="clear" w:color="auto" w:fill="FFFFFF"/>
        </w:rPr>
        <w:t>服务方式启动</w:t>
      </w:r>
    </w:p>
    <w:p w:rsidR="002206C4" w:rsidRDefault="00A06B38" w:rsidP="002206C4">
      <w:pPr>
        <w:ind w:left="440"/>
      </w:pP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为一个</w:t>
      </w:r>
      <w:r>
        <w:rPr>
          <w:rFonts w:ascii="Courier New" w:hAnsi="Courier New" w:cs="Courier New"/>
          <w:color w:val="4F4F4F"/>
          <w:shd w:val="clear" w:color="auto" w:fill="FFFFFF"/>
        </w:rPr>
        <w:t>shell</w:t>
      </w:r>
      <w:r>
        <w:rPr>
          <w:rFonts w:ascii="Courier New" w:hAnsi="Courier New" w:cs="Courier New"/>
          <w:color w:val="4F4F4F"/>
          <w:shd w:val="clear" w:color="auto" w:fill="FFFFFF"/>
        </w:rPr>
        <w:t>脚本，他会调用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mysqld_safe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，该脚本会读取配置文件的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mysql.server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以及</w:t>
      </w:r>
      <w:r>
        <w:rPr>
          <w:rFonts w:ascii="Courier New" w:hAnsi="Courier New" w:cs="Courier New"/>
          <w:color w:val="4F4F4F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4F4F4F"/>
          <w:shd w:val="clear" w:color="auto" w:fill="FFFFFF"/>
        </w:rPr>
        <w:t>mysqld</w:t>
      </w:r>
      <w:proofErr w:type="spellEnd"/>
      <w:r>
        <w:rPr>
          <w:rFonts w:ascii="Courier New" w:hAnsi="Courier New" w:cs="Courier New"/>
          <w:color w:val="4F4F4F"/>
          <w:shd w:val="clear" w:color="auto" w:fill="FFFFFF"/>
        </w:rPr>
        <w:t>]</w:t>
      </w:r>
      <w:r>
        <w:rPr>
          <w:rFonts w:ascii="Courier New" w:hAnsi="Courier New" w:cs="Courier New"/>
          <w:color w:val="4F4F4F"/>
          <w:shd w:val="clear" w:color="auto" w:fill="FFFFFF"/>
        </w:rPr>
        <w:t>选项。</w:t>
      </w:r>
    </w:p>
    <w:p w:rsidR="002206C4" w:rsidRPr="0014132B" w:rsidRDefault="00A3143E" w:rsidP="008B251E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1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14132B">
        <w:rPr>
          <w:rFonts w:ascii="微软雅黑" w:eastAsia="微软雅黑" w:hAnsi="微软雅黑"/>
        </w:rPr>
        <w:t> </w:t>
      </w:r>
      <w:r w:rsidRPr="0014132B">
        <w:rPr>
          <w:rFonts w:ascii="微软雅黑" w:eastAsia="微软雅黑" w:hAnsi="微软雅黑"/>
          <w:color w:val="4F4F4F"/>
        </w:rPr>
        <w:t>/etc/</w:t>
      </w:r>
      <w:proofErr w:type="spellStart"/>
      <w:r w:rsidRPr="0014132B">
        <w:rPr>
          <w:rFonts w:ascii="微软雅黑" w:eastAsia="微软雅黑" w:hAnsi="微软雅黑"/>
          <w:color w:val="4F4F4F"/>
        </w:rPr>
        <w:t>init.d/mysql</w:t>
      </w:r>
      <w:proofErr w:type="spellEnd"/>
      <w:r w:rsidRPr="0014132B">
        <w:rPr>
          <w:rFonts w:ascii="微软雅黑" w:eastAsia="微软雅黑" w:hAnsi="微软雅黑"/>
          <w:color w:val="4F4F4F"/>
        </w:rPr>
        <w:t xml:space="preserve"> start</w:t>
      </w:r>
    </w:p>
    <w:p w:rsidR="000E4584" w:rsidRDefault="000E4584" w:rsidP="000E4584">
      <w:pPr>
        <w:ind w:left="440"/>
        <w:rPr>
          <w:rFonts w:ascii="微软雅黑" w:hAnsi="微软雅黑"/>
          <w:color w:val="4F4F4F"/>
        </w:rPr>
      </w:pPr>
      <w:proofErr w:type="spellStart"/>
      <w:r>
        <w:rPr>
          <w:rFonts w:ascii="微软雅黑" w:hAnsi="微软雅黑"/>
          <w:color w:val="4F4F4F"/>
        </w:rPr>
        <w:t>M</w:t>
      </w:r>
      <w:r>
        <w:rPr>
          <w:rFonts w:ascii="微软雅黑" w:hAnsi="微软雅黑" w:hint="eastAsia"/>
          <w:color w:val="4F4F4F"/>
        </w:rPr>
        <w:t>ysql</w:t>
      </w:r>
      <w:proofErr w:type="spellEnd"/>
      <w:r>
        <w:rPr>
          <w:rFonts w:ascii="微软雅黑" w:hAnsi="微软雅黑" w:hint="eastAsia"/>
          <w:color w:val="4F4F4F"/>
        </w:rPr>
        <w:t>配置</w:t>
      </w:r>
      <w:r w:rsidR="00215F1F">
        <w:rPr>
          <w:rFonts w:ascii="微软雅黑" w:hAnsi="微软雅黑" w:hint="eastAsia"/>
          <w:color w:val="4F4F4F"/>
        </w:rPr>
        <w:t>解析</w:t>
      </w:r>
    </w:p>
    <w:p w:rsidR="000E4584" w:rsidRDefault="00A03629" w:rsidP="000E4584">
      <w:pPr>
        <w:ind w:left="440"/>
      </w:pPr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87843602" r:id="rId9"/>
        </w:object>
      </w:r>
    </w:p>
    <w:p w:rsidR="000A23A2" w:rsidRDefault="000A23A2" w:rsidP="00C53871">
      <w:pPr>
        <w:pStyle w:val="2"/>
        <w:ind w:left="497"/>
      </w:pPr>
      <w:r>
        <w:rPr>
          <w:rFonts w:hint="eastAsia"/>
        </w:rPr>
        <w:t>SQL</w:t>
      </w:r>
    </w:p>
    <w:p w:rsidR="00887546" w:rsidRDefault="00887546" w:rsidP="00887546">
      <w:pPr>
        <w:pStyle w:val="3"/>
        <w:ind w:left="497"/>
      </w:pPr>
      <w:r>
        <w:rPr>
          <w:rFonts w:hint="eastAsia"/>
        </w:rPr>
        <w:t>DDL</w:t>
      </w:r>
    </w:p>
    <w:p w:rsidR="004F091B" w:rsidRDefault="004F091B" w:rsidP="004F091B">
      <w:pPr>
        <w:ind w:left="440"/>
      </w:pPr>
    </w:p>
    <w:p w:rsidR="004F091B" w:rsidRDefault="004F091B" w:rsidP="004F091B">
      <w:pPr>
        <w:ind w:left="440"/>
      </w:pPr>
    </w:p>
    <w:p w:rsidR="004F091B" w:rsidRDefault="004F091B" w:rsidP="004F091B">
      <w:pPr>
        <w:ind w:left="440"/>
      </w:pPr>
      <w:r>
        <w:rPr>
          <w:rFonts w:hint="eastAsia"/>
        </w:rPr>
        <w:t>系统信息</w:t>
      </w:r>
    </w:p>
    <w:p w:rsidR="004F091B" w:rsidRDefault="004F091B" w:rsidP="004F091B">
      <w:pPr>
        <w:ind w:left="440"/>
      </w:pPr>
      <w:r>
        <w:t xml:space="preserve">select </w:t>
      </w:r>
      <w:r>
        <w:rPr>
          <w:rFonts w:hint="eastAsia"/>
        </w:rPr>
        <w:t xml:space="preserve"> schema()/database()</w:t>
      </w:r>
    </w:p>
    <w:p w:rsidR="004F091B" w:rsidRDefault="004F091B" w:rsidP="004F091B">
      <w:pPr>
        <w:ind w:left="440"/>
      </w:pPr>
      <w:r>
        <w:rPr>
          <w:rFonts w:hint="eastAsia"/>
        </w:rPr>
        <w:t>select  sysdate()</w:t>
      </w:r>
      <w:r w:rsidR="001F331E">
        <w:rPr>
          <w:rFonts w:hint="eastAsia"/>
        </w:rPr>
        <w:t>/now()</w:t>
      </w:r>
      <w:r>
        <w:rPr>
          <w:rFonts w:hint="eastAsia"/>
        </w:rPr>
        <w:t>;</w:t>
      </w:r>
    </w:p>
    <w:p w:rsidR="004F091B" w:rsidRDefault="001F331E" w:rsidP="004F091B">
      <w:pPr>
        <w:ind w:left="440"/>
      </w:pPr>
      <w:r>
        <w:t>select cur</w:t>
      </w:r>
      <w:r w:rsidR="004F091B" w:rsidRPr="00544F85">
        <w:t>date();</w:t>
      </w:r>
    </w:p>
    <w:p w:rsidR="001F331E" w:rsidRDefault="001F331E" w:rsidP="004F091B">
      <w:pPr>
        <w:ind w:left="440"/>
      </w:pPr>
      <w:r>
        <w:rPr>
          <w:rFonts w:hint="eastAsia"/>
        </w:rPr>
        <w:t>select curtime();</w:t>
      </w:r>
    </w:p>
    <w:p w:rsidR="001C61BF" w:rsidRDefault="001C61BF" w:rsidP="004F091B">
      <w:pPr>
        <w:ind w:left="440"/>
      </w:pPr>
      <w:r>
        <w:rPr>
          <w:rFonts w:hint="eastAsia"/>
        </w:rPr>
        <w:t>select user();</w:t>
      </w:r>
    </w:p>
    <w:p w:rsidR="001C61BF" w:rsidRDefault="001C61BF" w:rsidP="004F091B">
      <w:pPr>
        <w:ind w:left="440"/>
      </w:pPr>
      <w:r>
        <w:rPr>
          <w:rFonts w:hint="eastAsia"/>
        </w:rPr>
        <w:t>select version();</w:t>
      </w:r>
    </w:p>
    <w:p w:rsidR="001C61BF" w:rsidRDefault="001C61BF" w:rsidP="004F091B">
      <w:pPr>
        <w:ind w:left="440"/>
      </w:pPr>
    </w:p>
    <w:p w:rsidR="00022FC3" w:rsidRDefault="00022FC3" w:rsidP="004F091B">
      <w:pPr>
        <w:ind w:left="440"/>
      </w:pPr>
    </w:p>
    <w:p w:rsidR="00022FC3" w:rsidRDefault="00022FC3" w:rsidP="004F091B">
      <w:pPr>
        <w:ind w:left="440"/>
      </w:pPr>
      <w:r>
        <w:rPr>
          <w:rFonts w:hint="eastAsia"/>
        </w:rPr>
        <w:t>show status;</w:t>
      </w:r>
    </w:p>
    <w:p w:rsidR="00022FC3" w:rsidRDefault="00323CE7" w:rsidP="004F091B">
      <w:pPr>
        <w:ind w:left="440"/>
      </w:pPr>
      <w:r>
        <w:rPr>
          <w:rFonts w:hint="eastAsia"/>
        </w:rPr>
        <w:t>show variables;</w:t>
      </w:r>
    </w:p>
    <w:p w:rsidR="00323CE7" w:rsidRDefault="00323CE7" w:rsidP="004F091B">
      <w:pPr>
        <w:ind w:left="440"/>
      </w:pPr>
    </w:p>
    <w:p w:rsidR="001F331E" w:rsidRDefault="001F331E" w:rsidP="004F091B">
      <w:pPr>
        <w:ind w:left="440"/>
      </w:pPr>
    </w:p>
    <w:p w:rsidR="004F091B" w:rsidRPr="00435C76" w:rsidRDefault="004F091B" w:rsidP="004F091B">
      <w:pPr>
        <w:ind w:left="440"/>
      </w:pPr>
    </w:p>
    <w:p w:rsidR="004F091B" w:rsidRPr="004F091B" w:rsidRDefault="004F091B" w:rsidP="004F091B">
      <w:pPr>
        <w:ind w:left="440"/>
      </w:pPr>
    </w:p>
    <w:p w:rsidR="009147F3" w:rsidRDefault="009147F3" w:rsidP="00435C76">
      <w:pPr>
        <w:ind w:left="440"/>
      </w:pPr>
      <w:r>
        <w:rPr>
          <w:rFonts w:hint="eastAsia"/>
        </w:rPr>
        <w:t>数据库</w:t>
      </w:r>
    </w:p>
    <w:p w:rsidR="00435C76" w:rsidRDefault="00435C76" w:rsidP="00435C76">
      <w:pPr>
        <w:ind w:left="440"/>
      </w:pPr>
      <w:r w:rsidRPr="00435C76">
        <w:t>show databases \G</w:t>
      </w:r>
    </w:p>
    <w:p w:rsidR="000A7BF9" w:rsidRDefault="000A7BF9" w:rsidP="00435C76">
      <w:pPr>
        <w:ind w:left="440"/>
      </w:pPr>
      <w:r>
        <w:rPr>
          <w:rFonts w:hint="eastAsia"/>
        </w:rPr>
        <w:t>create</w:t>
      </w:r>
      <w:r w:rsidR="00B04350">
        <w:rPr>
          <w:rFonts w:hint="eastAsia"/>
        </w:rPr>
        <w:t xml:space="preserve"> database  dbname</w:t>
      </w:r>
    </w:p>
    <w:p w:rsidR="00943085" w:rsidRDefault="000739C4" w:rsidP="00435C76">
      <w:pPr>
        <w:ind w:left="440"/>
      </w:pPr>
      <w:r>
        <w:rPr>
          <w:rFonts w:hint="eastAsia"/>
        </w:rPr>
        <w:t>drop database dbname</w:t>
      </w:r>
    </w:p>
    <w:p w:rsidR="005002AC" w:rsidRDefault="005002AC" w:rsidP="00435C76">
      <w:pPr>
        <w:ind w:left="440"/>
      </w:pPr>
      <w:r>
        <w:rPr>
          <w:rFonts w:hint="eastAsia"/>
        </w:rPr>
        <w:t>use dbname;</w:t>
      </w:r>
    </w:p>
    <w:p w:rsidR="00887546" w:rsidRDefault="00887546" w:rsidP="00887546">
      <w:pPr>
        <w:ind w:left="440"/>
      </w:pPr>
    </w:p>
    <w:p w:rsidR="00B919A3" w:rsidRDefault="00B919A3" w:rsidP="00887546">
      <w:pPr>
        <w:ind w:left="440"/>
      </w:pPr>
      <w:r>
        <w:rPr>
          <w:rFonts w:hint="eastAsia"/>
        </w:rPr>
        <w:t>表操作</w:t>
      </w:r>
    </w:p>
    <w:p w:rsidR="00B919A3" w:rsidRDefault="007320D3" w:rsidP="00887546">
      <w:pPr>
        <w:ind w:left="440"/>
      </w:pPr>
      <w:r>
        <w:rPr>
          <w:rFonts w:hint="eastAsia"/>
        </w:rPr>
        <w:t>create table  tbname()</w:t>
      </w:r>
    </w:p>
    <w:p w:rsidR="007320D3" w:rsidRDefault="007320D3" w:rsidP="00887546">
      <w:pPr>
        <w:ind w:left="440"/>
      </w:pPr>
      <w:r>
        <w:rPr>
          <w:rFonts w:hint="eastAsia"/>
        </w:rPr>
        <w:t>drop table tbname;</w:t>
      </w:r>
    </w:p>
    <w:p w:rsidR="00E74CE5" w:rsidRDefault="00E74CE5" w:rsidP="00887546">
      <w:pPr>
        <w:ind w:left="440"/>
      </w:pPr>
      <w:r>
        <w:rPr>
          <w:rFonts w:hint="eastAsia"/>
        </w:rPr>
        <w:t>show tables;</w:t>
      </w:r>
    </w:p>
    <w:p w:rsidR="007320D3" w:rsidRDefault="007320D3" w:rsidP="00887546">
      <w:pPr>
        <w:ind w:left="440"/>
      </w:pPr>
      <w:r>
        <w:rPr>
          <w:rFonts w:hint="eastAsia"/>
        </w:rPr>
        <w:t>desc  tbname;</w:t>
      </w:r>
    </w:p>
    <w:p w:rsidR="001C2C13" w:rsidRDefault="001C2C13" w:rsidP="00887546">
      <w:pPr>
        <w:ind w:left="440"/>
      </w:pPr>
      <w:r>
        <w:rPr>
          <w:rFonts w:hint="eastAsia"/>
        </w:rPr>
        <w:t>show create table tbname;</w:t>
      </w:r>
    </w:p>
    <w:p w:rsidR="0037171D" w:rsidRDefault="0037171D" w:rsidP="00887546">
      <w:pPr>
        <w:ind w:left="440"/>
      </w:pPr>
    </w:p>
    <w:p w:rsidR="0037171D" w:rsidRDefault="0037171D" w:rsidP="00887546">
      <w:pPr>
        <w:ind w:left="440"/>
      </w:pPr>
      <w:r>
        <w:rPr>
          <w:rFonts w:hint="eastAsia"/>
        </w:rPr>
        <w:t>导入导出</w:t>
      </w:r>
    </w:p>
    <w:p w:rsidR="0037171D" w:rsidRDefault="00730C48" w:rsidP="00887546">
      <w:pPr>
        <w:ind w:left="440"/>
      </w:pPr>
      <w:r>
        <w:rPr>
          <w:rFonts w:hint="eastAsia"/>
        </w:rPr>
        <w:t>m</w:t>
      </w:r>
      <w:r w:rsidR="004928ED">
        <w:rPr>
          <w:rFonts w:hint="eastAsia"/>
        </w:rPr>
        <w:t xml:space="preserve">ysqldump </w:t>
      </w:r>
      <w:r w:rsidR="004928ED">
        <w:t>–</w:t>
      </w:r>
      <w:r w:rsidR="004928ED">
        <w:rPr>
          <w:rFonts w:hint="eastAsia"/>
        </w:rPr>
        <w:t xml:space="preserve">u </w:t>
      </w:r>
      <w:r w:rsidR="004928ED">
        <w:rPr>
          <w:rFonts w:hint="eastAsia"/>
        </w:rPr>
        <w:t>用户名</w:t>
      </w:r>
      <w:r w:rsidR="004928ED">
        <w:rPr>
          <w:rFonts w:hint="eastAsia"/>
        </w:rPr>
        <w:t xml:space="preserve">  -p  </w:t>
      </w:r>
      <w:r w:rsidR="004928ED">
        <w:rPr>
          <w:rFonts w:hint="eastAsia"/>
        </w:rPr>
        <w:t>数据库名</w:t>
      </w:r>
      <w:r w:rsidR="004928ED">
        <w:rPr>
          <w:rFonts w:hint="eastAsia"/>
        </w:rPr>
        <w:t xml:space="preserve"> &gt;  </w:t>
      </w:r>
      <w:r w:rsidR="004928ED">
        <w:rPr>
          <w:rFonts w:hint="eastAsia"/>
        </w:rPr>
        <w:t>导出的文件名</w:t>
      </w:r>
    </w:p>
    <w:p w:rsidR="005F34CC" w:rsidRDefault="005F34CC" w:rsidP="00887546">
      <w:pPr>
        <w:ind w:left="440"/>
      </w:pPr>
      <w:r>
        <w:rPr>
          <w:rFonts w:hint="eastAsia"/>
        </w:rPr>
        <w:t xml:space="preserve">mysql  </w:t>
      </w:r>
    </w:p>
    <w:p w:rsidR="00293D4E" w:rsidRDefault="00293D4E" w:rsidP="00887546">
      <w:pPr>
        <w:ind w:left="440"/>
      </w:pPr>
      <w:r>
        <w:rPr>
          <w:rFonts w:hint="eastAsia"/>
        </w:rPr>
        <w:t xml:space="preserve">-p </w:t>
      </w:r>
      <w:r w:rsidR="0086240C">
        <w:rPr>
          <w:rFonts w:hint="eastAsia"/>
        </w:rPr>
        <w:t>后面有空格，表示</w:t>
      </w:r>
      <w:r>
        <w:rPr>
          <w:rFonts w:hint="eastAsia"/>
        </w:rPr>
        <w:t>数据库，无空格表示密码</w:t>
      </w:r>
    </w:p>
    <w:p w:rsidR="00B9504F" w:rsidRDefault="00B9504F" w:rsidP="00887546">
      <w:pPr>
        <w:ind w:left="440"/>
      </w:pPr>
    </w:p>
    <w:p w:rsidR="00B9504F" w:rsidRDefault="00B9504F" w:rsidP="00887546">
      <w:pPr>
        <w:ind w:left="440"/>
      </w:pPr>
      <w:r w:rsidRPr="00700677">
        <w:rPr>
          <w:rFonts w:ascii="新宋体" w:eastAsia="新宋体" w:hAnsi="新宋体" w:cs="Times New Roman" w:hint="eastAsia"/>
        </w:rPr>
        <w:t>字段操作</w:t>
      </w:r>
    </w:p>
    <w:p w:rsidR="00A73FD5" w:rsidRDefault="00A73FD5" w:rsidP="00887546">
      <w:pPr>
        <w:ind w:left="440"/>
      </w:pPr>
      <w:r>
        <w:rPr>
          <w:rFonts w:hint="eastAsia"/>
        </w:rPr>
        <w:t>alter table tbname   add  age int(30);</w:t>
      </w:r>
    </w:p>
    <w:p w:rsidR="00A73FD5" w:rsidRDefault="00A73FD5" w:rsidP="00887546">
      <w:pPr>
        <w:ind w:left="440"/>
      </w:pPr>
      <w:r>
        <w:rPr>
          <w:rFonts w:hint="eastAsia"/>
        </w:rPr>
        <w:t>alter table tbname modify  id int(30)</w:t>
      </w:r>
      <w:r w:rsidR="00893C58">
        <w:rPr>
          <w:rFonts w:hint="eastAsia"/>
        </w:rPr>
        <w:t>;</w:t>
      </w:r>
    </w:p>
    <w:p w:rsidR="00182E3B" w:rsidRPr="00700677" w:rsidRDefault="00182E3B" w:rsidP="005F2E45">
      <w:pPr>
        <w:pStyle w:val="20"/>
        <w:ind w:firstLineChars="208" w:firstLine="406"/>
        <w:rPr>
          <w:rFonts w:ascii="新宋体" w:eastAsia="新宋体" w:hAnsi="新宋体"/>
          <w:kern w:val="0"/>
        </w:rPr>
      </w:pPr>
      <w:r w:rsidRPr="00700677">
        <w:rPr>
          <w:rFonts w:ascii="新宋体" w:eastAsia="新宋体" w:hAnsi="新宋体" w:hint="eastAsia"/>
          <w:kern w:val="0"/>
        </w:rPr>
        <w:lastRenderedPageBreak/>
        <w:t>alter  table 表名 change 原字段名 新字段名 新字段类型;</w:t>
      </w:r>
    </w:p>
    <w:p w:rsidR="004E3ACF" w:rsidRDefault="004E3ACF" w:rsidP="00887546">
      <w:pPr>
        <w:ind w:left="440"/>
      </w:pPr>
      <w:r>
        <w:rPr>
          <w:rFonts w:hint="eastAsia"/>
        </w:rPr>
        <w:t>alter table tbname  drop age;</w:t>
      </w:r>
    </w:p>
    <w:p w:rsidR="000D160B" w:rsidRDefault="000D160B" w:rsidP="00887546">
      <w:pPr>
        <w:ind w:left="440"/>
      </w:pPr>
    </w:p>
    <w:p w:rsidR="000D160B" w:rsidRDefault="000D160B" w:rsidP="00887546">
      <w:pPr>
        <w:ind w:left="440"/>
      </w:pPr>
    </w:p>
    <w:p w:rsidR="001B34D3" w:rsidRDefault="001B34D3" w:rsidP="00887546">
      <w:pPr>
        <w:ind w:left="440"/>
      </w:pPr>
    </w:p>
    <w:p w:rsidR="00887546" w:rsidRDefault="00887546" w:rsidP="00887546">
      <w:pPr>
        <w:pStyle w:val="3"/>
        <w:ind w:left="497"/>
      </w:pPr>
      <w:r>
        <w:rPr>
          <w:rFonts w:hint="eastAsia"/>
        </w:rPr>
        <w:t>DML</w:t>
      </w:r>
    </w:p>
    <w:p w:rsidR="005F2E45" w:rsidRDefault="005F2E45" w:rsidP="005F2E45">
      <w:pPr>
        <w:ind w:left="440"/>
      </w:pPr>
      <w:r>
        <w:rPr>
          <w:rFonts w:hint="eastAsia"/>
        </w:rPr>
        <w:t>表复制</w:t>
      </w:r>
    </w:p>
    <w:p w:rsidR="005F2E45" w:rsidRDefault="005F2E45" w:rsidP="005F2E45">
      <w:pPr>
        <w:ind w:left="440"/>
      </w:pPr>
      <w:r>
        <w:t>L</w:t>
      </w:r>
      <w:r>
        <w:rPr>
          <w:rFonts w:hint="eastAsia"/>
        </w:rPr>
        <w:t xml:space="preserve">ike </w:t>
      </w:r>
    </w:p>
    <w:p w:rsidR="005F2E45" w:rsidRDefault="005F2E45" w:rsidP="005F2E45">
      <w:pPr>
        <w:ind w:left="440"/>
      </w:pPr>
    </w:p>
    <w:p w:rsidR="005F2E45" w:rsidRDefault="005F2E45" w:rsidP="005F2E45">
      <w:pPr>
        <w:ind w:left="440"/>
      </w:pPr>
      <w:r>
        <w:t>A</w:t>
      </w:r>
      <w:r>
        <w:rPr>
          <w:rFonts w:hint="eastAsia"/>
        </w:rPr>
        <w:t>s</w:t>
      </w:r>
    </w:p>
    <w:p w:rsidR="005F2E45" w:rsidRPr="005F2E45" w:rsidRDefault="005F2E45" w:rsidP="005F2E45">
      <w:pPr>
        <w:ind w:left="440"/>
      </w:pPr>
    </w:p>
    <w:p w:rsidR="009A45FA" w:rsidRDefault="009A45FA" w:rsidP="009A45FA">
      <w:pPr>
        <w:ind w:left="440"/>
      </w:pPr>
      <w:r>
        <w:rPr>
          <w:rFonts w:hint="eastAsia"/>
        </w:rPr>
        <w:t>记录操作</w:t>
      </w:r>
    </w:p>
    <w:p w:rsidR="009A45FA" w:rsidRPr="009A45FA" w:rsidRDefault="009A45FA" w:rsidP="009A45FA">
      <w:pPr>
        <w:ind w:left="440"/>
      </w:pPr>
    </w:p>
    <w:p w:rsidR="00887546" w:rsidRDefault="00E2230F" w:rsidP="00887546">
      <w:pPr>
        <w:ind w:left="440"/>
      </w:pPr>
      <w:r>
        <w:t xml:space="preserve">select  * from tbname where </w:t>
      </w:r>
    </w:p>
    <w:p w:rsidR="00E2230F" w:rsidRDefault="00E2230F" w:rsidP="00887546">
      <w:pPr>
        <w:ind w:left="440"/>
      </w:pPr>
      <w:r>
        <w:rPr>
          <w:rFonts w:hint="eastAsia"/>
        </w:rPr>
        <w:t>insert into  tbname  values();</w:t>
      </w:r>
    </w:p>
    <w:p w:rsidR="00887546" w:rsidRPr="00887546" w:rsidRDefault="00887546" w:rsidP="00887546">
      <w:pPr>
        <w:pStyle w:val="3"/>
        <w:ind w:left="497"/>
      </w:pPr>
      <w:r>
        <w:rPr>
          <w:rFonts w:hint="eastAsia"/>
        </w:rPr>
        <w:t>DCL</w:t>
      </w:r>
    </w:p>
    <w:p w:rsidR="00A3143E" w:rsidRDefault="00A3143E" w:rsidP="00550A58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9524E1" w:rsidRDefault="009524E1" w:rsidP="00550A58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9524E1" w:rsidRDefault="009524E1" w:rsidP="009524E1">
      <w:pPr>
        <w:ind w:left="440"/>
      </w:pPr>
    </w:p>
    <w:p w:rsidR="009524E1" w:rsidRDefault="009524E1" w:rsidP="009524E1">
      <w:pPr>
        <w:ind w:left="440"/>
      </w:pPr>
      <w:r>
        <w:rPr>
          <w:rFonts w:hint="eastAsia"/>
        </w:rPr>
        <w:t>存储过程</w:t>
      </w:r>
    </w:p>
    <w:p w:rsidR="009524E1" w:rsidRDefault="001651A1" w:rsidP="009524E1">
      <w:pPr>
        <w:ind w:left="440"/>
      </w:pPr>
      <w:r>
        <w:rPr>
          <w:rFonts w:hint="eastAsia"/>
        </w:rPr>
        <w:t>参数类型：</w:t>
      </w:r>
    </w:p>
    <w:p w:rsidR="001651A1" w:rsidRDefault="001651A1" w:rsidP="009524E1">
      <w:pPr>
        <w:ind w:left="440"/>
      </w:pPr>
      <w:r>
        <w:t>I</w:t>
      </w:r>
      <w:r>
        <w:rPr>
          <w:rFonts w:hint="eastAsia"/>
        </w:rPr>
        <w:t>n</w:t>
      </w:r>
    </w:p>
    <w:p w:rsidR="001651A1" w:rsidRDefault="001651A1" w:rsidP="009524E1">
      <w:pPr>
        <w:ind w:left="440"/>
      </w:pPr>
      <w:r>
        <w:t>I</w:t>
      </w:r>
      <w:r>
        <w:rPr>
          <w:rFonts w:hint="eastAsia"/>
        </w:rPr>
        <w:t>nout</w:t>
      </w:r>
    </w:p>
    <w:p w:rsidR="001651A1" w:rsidRDefault="001651A1" w:rsidP="009524E1">
      <w:pPr>
        <w:ind w:left="440"/>
      </w:pPr>
      <w:r>
        <w:t>O</w:t>
      </w:r>
      <w:r>
        <w:rPr>
          <w:rFonts w:hint="eastAsia"/>
        </w:rPr>
        <w:t>ut</w:t>
      </w:r>
    </w:p>
    <w:p w:rsidR="001651A1" w:rsidRDefault="00DA1EAB" w:rsidP="009524E1">
      <w:pPr>
        <w:ind w:left="440"/>
      </w:pPr>
      <w:r>
        <w:rPr>
          <w:rFonts w:hint="eastAsia"/>
        </w:rPr>
        <w:t>变量：</w:t>
      </w:r>
    </w:p>
    <w:p w:rsidR="00DA1EAB" w:rsidRDefault="00DA1EAB" w:rsidP="00DA1EAB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会话变量</w:t>
      </w:r>
    </w:p>
    <w:p w:rsidR="00DA1EAB" w:rsidRDefault="00DA1EAB" w:rsidP="00DA1EAB">
      <w:pPr>
        <w:pStyle w:val="a8"/>
        <w:numPr>
          <w:ilvl w:val="0"/>
          <w:numId w:val="7"/>
        </w:numPr>
        <w:ind w:leftChars="0" w:firstLineChars="0"/>
      </w:pPr>
      <w:r>
        <w:rPr>
          <w:rFonts w:hint="eastAsia"/>
        </w:rPr>
        <w:t>普通变量</w:t>
      </w:r>
      <w:r w:rsidR="00510074">
        <w:rPr>
          <w:rFonts w:hint="eastAsia"/>
        </w:rPr>
        <w:t>,</w:t>
      </w:r>
      <w:r w:rsidR="00510074">
        <w:rPr>
          <w:rFonts w:hint="eastAsia"/>
        </w:rPr>
        <w:t>无</w:t>
      </w:r>
      <w:r w:rsidR="00510074">
        <w:rPr>
          <w:rFonts w:hint="eastAsia"/>
        </w:rPr>
        <w:t>@</w:t>
      </w:r>
      <w:r w:rsidR="00510074">
        <w:rPr>
          <w:rFonts w:hint="eastAsia"/>
        </w:rPr>
        <w:t>符号</w:t>
      </w:r>
    </w:p>
    <w:p w:rsidR="00DA1EAB" w:rsidRDefault="00DA1EAB" w:rsidP="00DA1EAB">
      <w:pPr>
        <w:pStyle w:val="a8"/>
        <w:ind w:leftChars="0" w:left="1160" w:firstLineChars="0" w:firstLine="0"/>
      </w:pPr>
      <w:r>
        <w:rPr>
          <w:rFonts w:hint="eastAsia"/>
        </w:rPr>
        <w:t>声明：</w:t>
      </w:r>
      <w:r>
        <w:rPr>
          <w:rFonts w:hint="eastAsia"/>
        </w:rPr>
        <w:t xml:space="preserve"> declare</w:t>
      </w:r>
    </w:p>
    <w:p w:rsidR="00DA1EAB" w:rsidRDefault="00DA1EAB" w:rsidP="00DA1EAB">
      <w:pPr>
        <w:pStyle w:val="a8"/>
        <w:ind w:leftChars="0" w:left="1160" w:firstLineChars="0" w:firstLine="0"/>
      </w:pPr>
      <w:r>
        <w:rPr>
          <w:rFonts w:hint="eastAsia"/>
        </w:rPr>
        <w:t>赋值</w:t>
      </w:r>
      <w:r>
        <w:rPr>
          <w:rFonts w:hint="eastAsia"/>
        </w:rPr>
        <w:t>:   set</w:t>
      </w:r>
      <w:r w:rsidR="000B3F81">
        <w:rPr>
          <w:rFonts w:hint="eastAsia"/>
        </w:rPr>
        <w:t xml:space="preserve"> </w:t>
      </w:r>
      <w:r w:rsidR="000B3F81">
        <w:rPr>
          <w:rFonts w:hint="eastAsia"/>
        </w:rPr>
        <w:t>（等号两边有空格）</w:t>
      </w:r>
      <w:r w:rsidR="00FB689B">
        <w:rPr>
          <w:rFonts w:hint="eastAsia"/>
        </w:rPr>
        <w:t xml:space="preserve"> /select</w:t>
      </w:r>
    </w:p>
    <w:p w:rsidR="00041B1F" w:rsidRDefault="00041B1F" w:rsidP="00041B1F">
      <w:pPr>
        <w:ind w:leftChars="0" w:left="440"/>
      </w:pPr>
    </w:p>
    <w:p w:rsidR="00041B1F" w:rsidRDefault="00041B1F" w:rsidP="00041B1F">
      <w:pPr>
        <w:ind w:leftChars="0" w:left="440"/>
      </w:pPr>
      <w:r>
        <w:t>S</w:t>
      </w:r>
      <w:r>
        <w:rPr>
          <w:rFonts w:hint="eastAsia"/>
        </w:rPr>
        <w:t>how procedure status</w:t>
      </w:r>
      <w:r w:rsidR="00BA7F9D">
        <w:rPr>
          <w:rFonts w:hint="eastAsia"/>
        </w:rPr>
        <w:t xml:space="preserve">  \G</w:t>
      </w:r>
    </w:p>
    <w:p w:rsidR="009D0C0D" w:rsidRDefault="009D0C0D" w:rsidP="00041B1F">
      <w:pPr>
        <w:ind w:leftChars="0" w:left="440"/>
      </w:pPr>
      <w:r w:rsidRPr="009D0C0D">
        <w:t>show create procedure test;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drop procedure test;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delimiter //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lastRenderedPageBreak/>
        <w:t>create procedure test(in p_in int )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begin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select p_in;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set p_in=2;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select p_in;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end //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delimiter ;</w:t>
      </w: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A65E5A" w:rsidRPr="00A65E5A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set @P_IN=1;</w:t>
      </w:r>
    </w:p>
    <w:p w:rsidR="009524E1" w:rsidRDefault="00A65E5A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  <w:r w:rsidRPr="00A65E5A">
        <w:rPr>
          <w:rFonts w:ascii="微软雅黑" w:eastAsia="微软雅黑" w:hAnsi="微软雅黑"/>
          <w:color w:val="4F4F4F"/>
        </w:rPr>
        <w:t>call test(@P_IN);</w:t>
      </w: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F51C26" w:rsidRDefault="00F51C26" w:rsidP="00F51C26">
      <w:pPr>
        <w:ind w:leftChars="0" w:left="440"/>
      </w:pPr>
    </w:p>
    <w:p w:rsidR="007D4A35" w:rsidRDefault="007D4A35" w:rsidP="00F51C26">
      <w:pPr>
        <w:ind w:leftChars="0" w:left="440"/>
      </w:pPr>
      <w:r>
        <w:rPr>
          <w:rFonts w:hint="eastAsia"/>
        </w:rPr>
        <w:t>触发器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>语法：</w:t>
      </w:r>
      <w:r>
        <w:rPr>
          <w:rFonts w:hint="eastAsia"/>
        </w:rPr>
        <w:t xml:space="preserve">create    trigger  </w:t>
      </w:r>
      <w:r>
        <w:rPr>
          <w:rFonts w:hint="eastAsia"/>
        </w:rPr>
        <w:t>触发器名称</w:t>
      </w:r>
      <w:r>
        <w:rPr>
          <w:rFonts w:hint="eastAsia"/>
        </w:rPr>
        <w:t xml:space="preserve">    </w:t>
      </w:r>
      <w:r>
        <w:rPr>
          <w:rFonts w:hint="eastAsia"/>
        </w:rPr>
        <w:t>触发的时机</w:t>
      </w:r>
      <w:r>
        <w:rPr>
          <w:rFonts w:hint="eastAsia"/>
        </w:rPr>
        <w:t xml:space="preserve">    </w:t>
      </w:r>
      <w:r>
        <w:rPr>
          <w:rFonts w:hint="eastAsia"/>
        </w:rPr>
        <w:t>触发的动作</w:t>
      </w:r>
      <w:r>
        <w:rPr>
          <w:rFonts w:hint="eastAsia"/>
        </w:rPr>
        <w:t xml:space="preserve">     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 xml:space="preserve">on  </w:t>
      </w:r>
      <w:r>
        <w:rPr>
          <w:rFonts w:hint="eastAsia"/>
        </w:rPr>
        <w:t>表名</w:t>
      </w:r>
      <w:r>
        <w:rPr>
          <w:rFonts w:hint="eastAsia"/>
        </w:rPr>
        <w:t xml:space="preserve">  for each row  </w:t>
      </w:r>
      <w:r>
        <w:rPr>
          <w:rFonts w:hint="eastAsia"/>
        </w:rPr>
        <w:t>触发器状态。</w:t>
      </w:r>
      <w:r>
        <w:rPr>
          <w:rFonts w:hint="eastAsia"/>
        </w:rPr>
        <w:t xml:space="preserve"> </w:t>
      </w:r>
    </w:p>
    <w:p w:rsidR="00092F23" w:rsidRDefault="00092F23" w:rsidP="00F51C26">
      <w:pPr>
        <w:ind w:leftChars="0" w:left="440" w:firstLineChars="190" w:firstLine="418"/>
      </w:pPr>
      <w:r>
        <w:rPr>
          <w:rFonts w:hint="eastAsia"/>
        </w:rPr>
        <w:t>触发器名称：</w:t>
      </w:r>
      <w:r>
        <w:rPr>
          <w:rFonts w:hint="eastAsia"/>
        </w:rPr>
        <w:t xml:space="preserve">phptrigger  </w:t>
      </w:r>
      <w:r>
        <w:rPr>
          <w:rFonts w:hint="eastAsia"/>
        </w:rPr>
        <w:t>可以自己随意起</w:t>
      </w:r>
      <w:r>
        <w:rPr>
          <w:rFonts w:hint="eastAsia"/>
        </w:rPr>
        <w:t xml:space="preserve"> </w:t>
      </w:r>
    </w:p>
    <w:p w:rsidR="00092F23" w:rsidRDefault="00092F23" w:rsidP="00F51C26">
      <w:pPr>
        <w:ind w:leftChars="0" w:left="440"/>
      </w:pPr>
      <w:r>
        <w:rPr>
          <w:rFonts w:hint="eastAsia"/>
        </w:rPr>
        <w:t>触发的时机：</w:t>
      </w:r>
      <w:r>
        <w:rPr>
          <w:rFonts w:hint="eastAsia"/>
        </w:rPr>
        <w:t xml:space="preserve">  before /after    </w:t>
      </w:r>
      <w:r>
        <w:rPr>
          <w:rFonts w:hint="eastAsia"/>
        </w:rPr>
        <w:t>在执行动作之前还是之后</w:t>
      </w:r>
    </w:p>
    <w:p w:rsidR="004813DF" w:rsidRDefault="004813DF" w:rsidP="00F51C26">
      <w:pPr>
        <w:ind w:leftChars="0"/>
      </w:pPr>
      <w:r>
        <w:rPr>
          <w:rFonts w:hint="eastAsia"/>
        </w:rPr>
        <w:t xml:space="preserve">    </w:t>
      </w:r>
      <w:r>
        <w:rPr>
          <w:rFonts w:hint="eastAsia"/>
        </w:rPr>
        <w:t>触发的动作</w:t>
      </w:r>
      <w:r>
        <w:rPr>
          <w:rFonts w:hint="eastAsia"/>
        </w:rPr>
        <w:t xml:space="preserve">   </w:t>
      </w:r>
    </w:p>
    <w:p w:rsidR="004813DF" w:rsidRDefault="004813DF" w:rsidP="00F51C26">
      <w:pPr>
        <w:ind w:leftChars="0"/>
      </w:pPr>
      <w:r>
        <w:rPr>
          <w:rFonts w:hint="eastAsia"/>
        </w:rPr>
        <w:t>指的激发触发程序的语句类型</w:t>
      </w:r>
      <w:r>
        <w:rPr>
          <w:rFonts w:hint="eastAsia"/>
        </w:rPr>
        <w:t xml:space="preserve"> </w:t>
      </w:r>
    </w:p>
    <w:p w:rsidR="004813DF" w:rsidRDefault="004813DF" w:rsidP="00F51C26">
      <w:pPr>
        <w:ind w:leftChars="0" w:left="440" w:firstLineChars="190" w:firstLine="418"/>
      </w:pPr>
      <w:r>
        <w:lastRenderedPageBreak/>
        <w:t xml:space="preserve">  insert     </w:t>
      </w:r>
    </w:p>
    <w:p w:rsidR="004813DF" w:rsidRDefault="004813DF" w:rsidP="00F51C26">
      <w:pPr>
        <w:ind w:leftChars="0" w:left="440" w:firstLineChars="190" w:firstLine="418"/>
      </w:pPr>
      <w:r>
        <w:t xml:space="preserve">  update   </w:t>
      </w:r>
    </w:p>
    <w:p w:rsidR="004813DF" w:rsidRDefault="004813DF" w:rsidP="00F51C26">
      <w:pPr>
        <w:ind w:leftChars="0" w:left="440" w:firstLineChars="200" w:firstLine="440"/>
      </w:pPr>
      <w:r>
        <w:t xml:space="preserve">  delete</w:t>
      </w:r>
    </w:p>
    <w:p w:rsidR="00C23245" w:rsidRDefault="00C23245" w:rsidP="007D4A35">
      <w:pPr>
        <w:pStyle w:val="a8"/>
        <w:ind w:leftChars="0" w:left="1160" w:firstLineChars="0" w:firstLine="0"/>
      </w:pPr>
      <w:r w:rsidRPr="00C23245">
        <w:t>show triggers;</w:t>
      </w:r>
    </w:p>
    <w:p w:rsidR="00C14BBA" w:rsidRDefault="00C14BBA" w:rsidP="00C33D9C">
      <w:pPr>
        <w:ind w:leftChars="0" w:left="440" w:firstLineChars="340" w:firstLine="748"/>
      </w:pPr>
      <w:r>
        <w:t xml:space="preserve">create trigger delCategory after delete on category for each row   </w:t>
      </w:r>
    </w:p>
    <w:p w:rsidR="00C14BBA" w:rsidRDefault="00C14BBA" w:rsidP="00C14BBA">
      <w:pPr>
        <w:pStyle w:val="a8"/>
        <w:ind w:leftChars="0" w:left="1160" w:firstLineChars="0" w:firstLine="0"/>
      </w:pPr>
      <w:r>
        <w:t>-&gt; delete from books where bTypeid='3';</w:t>
      </w:r>
    </w:p>
    <w:p w:rsidR="00A76767" w:rsidRDefault="00A07E98" w:rsidP="007D4A35">
      <w:pPr>
        <w:pStyle w:val="a8"/>
        <w:ind w:leftChars="0" w:left="1160" w:firstLineChars="0" w:firstLine="0"/>
      </w:pPr>
      <w:r w:rsidRPr="00A07E98">
        <w:t xml:space="preserve">show create </w:t>
      </w:r>
      <w:r>
        <w:rPr>
          <w:rFonts w:hint="eastAsia"/>
        </w:rPr>
        <w:t>trigger</w:t>
      </w:r>
      <w:r w:rsidRPr="00A07E98">
        <w:t xml:space="preserve"> </w:t>
      </w:r>
      <w:r w:rsidR="00AD4704">
        <w:t>delCategory</w:t>
      </w:r>
      <w:r w:rsidRPr="00A07E98">
        <w:t>;</w:t>
      </w:r>
    </w:p>
    <w:p w:rsidR="00947C84" w:rsidRDefault="00947C84" w:rsidP="007D4A35">
      <w:pPr>
        <w:pStyle w:val="a8"/>
        <w:ind w:leftChars="0" w:left="1160" w:firstLineChars="0" w:firstLine="0"/>
      </w:pPr>
      <w:r>
        <w:rPr>
          <w:rFonts w:hint="eastAsia"/>
        </w:rPr>
        <w:t xml:space="preserve">drop trigger </w:t>
      </w:r>
      <w:r w:rsidR="00AD4704">
        <w:t>delCategory</w:t>
      </w:r>
      <w:r>
        <w:rPr>
          <w:rFonts w:hint="eastAsia"/>
        </w:rPr>
        <w:t>;</w:t>
      </w:r>
    </w:p>
    <w:p w:rsidR="001651A1" w:rsidRDefault="001651A1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42DE8" w:rsidRDefault="00E42DE8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E42DE8" w:rsidRDefault="00B22367" w:rsidP="00E42DE8">
      <w:pPr>
        <w:pStyle w:val="a8"/>
        <w:ind w:leftChars="0" w:left="1160" w:firstLineChars="0" w:firstLine="0"/>
      </w:pPr>
      <w:r>
        <w:rPr>
          <w:rFonts w:hint="eastAsia"/>
        </w:rPr>
        <w:t>事务</w:t>
      </w:r>
    </w:p>
    <w:p w:rsidR="00B22367" w:rsidRDefault="00B22367" w:rsidP="00E42DE8">
      <w:pPr>
        <w:pStyle w:val="a8"/>
        <w:ind w:leftChars="0" w:left="1160" w:firstLineChars="0" w:firstLine="0"/>
      </w:pPr>
      <w:r>
        <w:rPr>
          <w:rFonts w:hint="eastAsia"/>
        </w:rPr>
        <w:t>ACID</w:t>
      </w:r>
    </w:p>
    <w:p w:rsidR="00B22367" w:rsidRDefault="00B22367" w:rsidP="00E42DE8">
      <w:pPr>
        <w:pStyle w:val="a8"/>
        <w:ind w:leftChars="0" w:left="1160" w:firstLineChars="0" w:firstLine="0"/>
      </w:pPr>
      <w:r>
        <w:t>S</w:t>
      </w:r>
      <w:r>
        <w:rPr>
          <w:rFonts w:hint="eastAsia"/>
        </w:rPr>
        <w:t>tart transaction</w:t>
      </w:r>
    </w:p>
    <w:p w:rsidR="00B22367" w:rsidRDefault="00B22367" w:rsidP="00E42DE8">
      <w:pPr>
        <w:pStyle w:val="a8"/>
        <w:ind w:leftChars="0" w:left="1160" w:firstLineChars="0" w:firstLine="0"/>
      </w:pPr>
      <w:r>
        <w:t>C</w:t>
      </w:r>
      <w:r>
        <w:rPr>
          <w:rFonts w:hint="eastAsia"/>
        </w:rPr>
        <w:t>ommit</w:t>
      </w:r>
    </w:p>
    <w:p w:rsidR="00B22367" w:rsidRDefault="00B22367" w:rsidP="00E42DE8">
      <w:pPr>
        <w:pStyle w:val="a8"/>
        <w:ind w:leftChars="0" w:left="1160" w:firstLineChars="0" w:firstLine="0"/>
      </w:pPr>
      <w:r>
        <w:t>S</w:t>
      </w:r>
      <w:r>
        <w:rPr>
          <w:rFonts w:hint="eastAsia"/>
        </w:rPr>
        <w:t>et autocommit=0</w:t>
      </w:r>
    </w:p>
    <w:p w:rsidR="007B55A3" w:rsidRDefault="007B55A3" w:rsidP="00E42DE8">
      <w:pPr>
        <w:pStyle w:val="a8"/>
        <w:ind w:leftChars="0" w:left="1160" w:firstLineChars="0" w:firstLine="0"/>
      </w:pPr>
    </w:p>
    <w:p w:rsidR="00E42DE8" w:rsidRDefault="00E42DE8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0743ED" w:rsidRDefault="000743ED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0743ED" w:rsidRDefault="00B336D4" w:rsidP="000743ED">
      <w:pPr>
        <w:pStyle w:val="a8"/>
        <w:ind w:leftChars="0" w:left="1160" w:firstLineChars="0" w:firstLine="0"/>
      </w:pPr>
      <w:r>
        <w:rPr>
          <w:rFonts w:hint="eastAsia"/>
        </w:rPr>
        <w:t>Mysql</w:t>
      </w:r>
      <w:r>
        <w:rPr>
          <w:rFonts w:hint="eastAsia"/>
        </w:rPr>
        <w:t>架构体系</w:t>
      </w:r>
    </w:p>
    <w:p w:rsidR="00504CFF" w:rsidRDefault="00504CFF" w:rsidP="00504CFF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主配置文件</w:t>
      </w:r>
      <w:r w:rsidR="00FF1657">
        <w:rPr>
          <w:rFonts w:hint="eastAsia"/>
        </w:rPr>
        <w:t xml:space="preserve">  /etc/my.cnf</w:t>
      </w:r>
    </w:p>
    <w:p w:rsidR="00504CFF" w:rsidRDefault="00504CFF" w:rsidP="00504CFF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进程通讯</w:t>
      </w:r>
      <w:r>
        <w:rPr>
          <w:rFonts w:hint="eastAsia"/>
        </w:rPr>
        <w:t>sock</w:t>
      </w:r>
      <w:r>
        <w:rPr>
          <w:rFonts w:hint="eastAsia"/>
        </w:rPr>
        <w:t>文件</w:t>
      </w:r>
      <w:r w:rsidR="00FF1657">
        <w:rPr>
          <w:rFonts w:hint="eastAsia"/>
        </w:rPr>
        <w:t xml:space="preserve"> </w:t>
      </w:r>
      <w:r w:rsidR="003947B5">
        <w:rPr>
          <w:rFonts w:hint="eastAsia"/>
        </w:rPr>
        <w:t>socket=</w:t>
      </w:r>
      <w:r w:rsidR="00FF1657">
        <w:rPr>
          <w:rFonts w:hint="eastAsia"/>
        </w:rPr>
        <w:t xml:space="preserve"> /var/lib/mysql/mysql.sock</w:t>
      </w:r>
    </w:p>
    <w:p w:rsidR="00455DEE" w:rsidRDefault="008D4728" w:rsidP="00455DEE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日志文件</w:t>
      </w:r>
      <w:r w:rsidR="00526BB9">
        <w:rPr>
          <w:rFonts w:hint="eastAsia"/>
        </w:rPr>
        <w:t xml:space="preserve">  log-error=/var/log/mysqld.log</w:t>
      </w:r>
    </w:p>
    <w:p w:rsidR="004556A0" w:rsidRDefault="004556A0" w:rsidP="00455DEE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文件</w:t>
      </w:r>
      <w:r>
        <w:rPr>
          <w:rFonts w:hint="eastAsia"/>
        </w:rPr>
        <w:t xml:space="preserve"> pid-file=/var/run/mysqld/mysqld.pid</w:t>
      </w:r>
    </w:p>
    <w:p w:rsidR="00455DEE" w:rsidRDefault="004556A0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二进制日志文件</w:t>
      </w:r>
      <w:r>
        <w:rPr>
          <w:rFonts w:hint="eastAsia"/>
        </w:rPr>
        <w:t xml:space="preserve"> log-bin=</w:t>
      </w:r>
    </w:p>
    <w:p w:rsidR="00455DEE" w:rsidRDefault="00687DD5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慢查询日志文件</w:t>
      </w:r>
      <w:r>
        <w:rPr>
          <w:rFonts w:hint="eastAsia"/>
        </w:rPr>
        <w:t xml:space="preserve"> log-slow-queries=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rPr>
          <w:rFonts w:hint="eastAsia"/>
        </w:rPr>
        <w:t>数据文件</w:t>
      </w:r>
      <w:r>
        <w:rPr>
          <w:rFonts w:hint="eastAsia"/>
        </w:rP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[root@xuegod63 ~]# ls /var/lib/mysql/book/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books.frm    books.MYI          category.MYD    db.opt    t.MYD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books.MYD    category.frm    category.MYI    t.frm      t.MYI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frm    meta data  </w:t>
      </w:r>
      <w:r>
        <w:rPr>
          <w:rFonts w:hint="eastAsia"/>
        </w:rPr>
        <w:t>存储表定义</w:t>
      </w:r>
      <w: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MYD    </w:t>
      </w:r>
      <w:r>
        <w:rPr>
          <w:rFonts w:hint="eastAsia"/>
        </w:rPr>
        <w:t>存储数据文件</w:t>
      </w:r>
      <w:r>
        <w:t xml:space="preserve"> </w:t>
      </w:r>
    </w:p>
    <w:p w:rsidR="00455DEE" w:rsidRDefault="00455DEE" w:rsidP="00B56345">
      <w:pPr>
        <w:pStyle w:val="a8"/>
        <w:numPr>
          <w:ilvl w:val="1"/>
          <w:numId w:val="4"/>
        </w:numPr>
        <w:ind w:leftChars="0" w:firstLineChars="0"/>
      </w:pPr>
      <w:r>
        <w:t xml:space="preserve">  MYI    </w:t>
      </w:r>
      <w:r>
        <w:rPr>
          <w:rFonts w:hint="eastAsia"/>
        </w:rPr>
        <w:t>存储索引文件</w:t>
      </w:r>
    </w:p>
    <w:p w:rsidR="00455DEE" w:rsidRDefault="00455DEE" w:rsidP="00455DEE">
      <w:pPr>
        <w:pStyle w:val="a8"/>
        <w:ind w:leftChars="0" w:left="1800" w:firstLineChars="0" w:firstLine="0"/>
      </w:pPr>
    </w:p>
    <w:p w:rsidR="005C2A35" w:rsidRDefault="005C2A35" w:rsidP="005C2A35">
      <w:pPr>
        <w:ind w:leftChars="0"/>
      </w:pPr>
    </w:p>
    <w:p w:rsidR="005C2A35" w:rsidRDefault="005C2A35" w:rsidP="005C2A35">
      <w:pPr>
        <w:ind w:leftChars="0"/>
      </w:pPr>
      <w:r>
        <w:rPr>
          <w:rFonts w:hint="eastAsia"/>
        </w:rPr>
        <w:t xml:space="preserve"> Mysql</w:t>
      </w:r>
      <w:r>
        <w:rPr>
          <w:rFonts w:hint="eastAsia"/>
        </w:rPr>
        <w:t>系统逻辑架构：</w:t>
      </w:r>
    </w:p>
    <w:p w:rsidR="005C2A35" w:rsidRDefault="005C2A35" w:rsidP="005C2A35">
      <w:pPr>
        <w:ind w:leftChars="0"/>
      </w:pPr>
      <w:r>
        <w:rPr>
          <w:rFonts w:hint="eastAsia"/>
        </w:rPr>
        <w:t xml:space="preserve">   </w:t>
      </w:r>
      <w:r>
        <w:rPr>
          <w:rFonts w:hint="eastAsia"/>
        </w:rPr>
        <w:t>服务层</w:t>
      </w:r>
      <w:r w:rsidR="0081222E">
        <w:rPr>
          <w:rFonts w:hint="eastAsia"/>
        </w:rPr>
        <w:t>：链接，授权，安全认证</w:t>
      </w:r>
    </w:p>
    <w:p w:rsidR="005C2A35" w:rsidRDefault="005C2A35" w:rsidP="005C2A35">
      <w:pPr>
        <w:ind w:leftChars="0" w:firstLineChars="50" w:firstLine="110"/>
      </w:pPr>
      <w:r>
        <w:rPr>
          <w:rFonts w:hint="eastAsia"/>
        </w:rPr>
        <w:t xml:space="preserve"> </w:t>
      </w:r>
      <w:r>
        <w:rPr>
          <w:rFonts w:hint="eastAsia"/>
        </w:rPr>
        <w:t>核心层</w:t>
      </w:r>
      <w:r w:rsidR="0081222E">
        <w:rPr>
          <w:rFonts w:hint="eastAsia"/>
        </w:rPr>
        <w:t>:</w:t>
      </w:r>
      <w:r w:rsidR="0081222E">
        <w:rPr>
          <w:rFonts w:hint="eastAsia"/>
        </w:rPr>
        <w:t>解析，分析，优化，缓存</w:t>
      </w:r>
    </w:p>
    <w:p w:rsidR="005C2A35" w:rsidRDefault="005C2A35" w:rsidP="005C2A35">
      <w:pPr>
        <w:ind w:leftChars="0"/>
      </w:pPr>
      <w:r>
        <w:rPr>
          <w:rFonts w:hint="eastAsia"/>
        </w:rPr>
        <w:t xml:space="preserve">   </w:t>
      </w:r>
      <w:r>
        <w:rPr>
          <w:rFonts w:hint="eastAsia"/>
        </w:rPr>
        <w:t>存储引擎层</w:t>
      </w:r>
      <w:r w:rsidR="004B12DE">
        <w:rPr>
          <w:rFonts w:hint="eastAsia"/>
        </w:rPr>
        <w:t>：存储和提取数据，事务处理</w:t>
      </w:r>
    </w:p>
    <w:p w:rsidR="00E939C7" w:rsidRDefault="00E939C7" w:rsidP="005C2A35">
      <w:pPr>
        <w:ind w:left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71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3B8" w:rsidRDefault="00AE23B8" w:rsidP="005C2A35">
      <w:pPr>
        <w:ind w:leftChars="0"/>
      </w:pPr>
      <w:r>
        <w:rPr>
          <w:rFonts w:hint="eastAsia"/>
          <w:noProof/>
        </w:rPr>
        <w:drawing>
          <wp:inline distT="0" distB="0" distL="0" distR="0">
            <wp:extent cx="4953000" cy="37338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ED" w:rsidRDefault="000743ED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AF6D13" w:rsidRDefault="00AF6D13" w:rsidP="00AF6D13">
      <w:pPr>
        <w:ind w:leftChars="0"/>
      </w:pPr>
    </w:p>
    <w:p w:rsidR="005C2A35" w:rsidRPr="008B251E" w:rsidRDefault="005C2A35" w:rsidP="00A65E5A">
      <w:pPr>
        <w:pStyle w:val="a6"/>
        <w:pBdr>
          <w:top w:val="single" w:sz="4" w:space="1" w:color="DAEEF3" w:themeColor="accent5" w:themeTint="33"/>
          <w:left w:val="single" w:sz="4" w:space="4" w:color="DAEEF3" w:themeColor="accent5" w:themeTint="33"/>
          <w:bottom w:val="single" w:sz="4" w:space="2" w:color="DAEEF3" w:themeColor="accent5" w:themeTint="33"/>
          <w:right w:val="single" w:sz="4" w:space="4" w:color="DAEEF3" w:themeColor="accent5" w:themeTint="33"/>
        </w:pBdr>
        <w:shd w:val="diagCross" w:color="B6DDE8" w:themeColor="accent5" w:themeTint="66" w:fill="B6DDE8" w:themeFill="accent5" w:themeFillTint="66"/>
        <w:spacing w:before="0" w:beforeAutospacing="0" w:after="0" w:afterAutospacing="0" w:line="486" w:lineRule="atLeast"/>
        <w:ind w:firstLine="405"/>
        <w:jc w:val="both"/>
        <w:rPr>
          <w:rFonts w:ascii="微软雅黑" w:eastAsia="微软雅黑" w:hAnsi="微软雅黑"/>
          <w:color w:val="4F4F4F"/>
        </w:rPr>
      </w:pPr>
    </w:p>
    <w:sectPr w:rsidR="005C2A35" w:rsidRPr="008B25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书宋简体">
    <w:altName w:val="hakuyoxingshu7000"/>
    <w:charset w:val="86"/>
    <w:family w:val="script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7DF"/>
    <w:multiLevelType w:val="hybridMultilevel"/>
    <w:tmpl w:val="E5185B16"/>
    <w:lvl w:ilvl="0" w:tplc="34A4E1E0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2BDA010C"/>
    <w:multiLevelType w:val="multilevel"/>
    <w:tmpl w:val="9E1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E61B6"/>
    <w:multiLevelType w:val="multilevel"/>
    <w:tmpl w:val="79B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219A1"/>
    <w:multiLevelType w:val="hybridMultilevel"/>
    <w:tmpl w:val="E5185B16"/>
    <w:lvl w:ilvl="0" w:tplc="34A4E1E0">
      <w:start w:val="1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3D285E38"/>
    <w:multiLevelType w:val="multilevel"/>
    <w:tmpl w:val="B01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C3DD4"/>
    <w:multiLevelType w:val="multilevel"/>
    <w:tmpl w:val="ACAAA75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83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7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228" w:hanging="5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85" w:hanging="5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42" w:hanging="57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99" w:hanging="57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56" w:hanging="57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3" w:hanging="57"/>
      </w:pPr>
      <w:rPr>
        <w:rFonts w:hint="eastAsia"/>
      </w:rPr>
    </w:lvl>
  </w:abstractNum>
  <w:abstractNum w:abstractNumId="6">
    <w:nsid w:val="73F019D6"/>
    <w:multiLevelType w:val="multilevel"/>
    <w:tmpl w:val="FD0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720"/>
  <w:characterSpacingControl w:val="doNotCompress"/>
  <w:compat>
    <w:useFELayout/>
  </w:compat>
  <w:rsids>
    <w:rsidRoot w:val="002C2114"/>
    <w:rsid w:val="00010EC8"/>
    <w:rsid w:val="00011635"/>
    <w:rsid w:val="00015974"/>
    <w:rsid w:val="00020CA0"/>
    <w:rsid w:val="00022FC3"/>
    <w:rsid w:val="0002516A"/>
    <w:rsid w:val="00040CF2"/>
    <w:rsid w:val="00041B1F"/>
    <w:rsid w:val="0004353D"/>
    <w:rsid w:val="000568CF"/>
    <w:rsid w:val="00061638"/>
    <w:rsid w:val="0007073C"/>
    <w:rsid w:val="000739C4"/>
    <w:rsid w:val="000743ED"/>
    <w:rsid w:val="00092F23"/>
    <w:rsid w:val="00095FEE"/>
    <w:rsid w:val="000A23A2"/>
    <w:rsid w:val="000A26AB"/>
    <w:rsid w:val="000A3246"/>
    <w:rsid w:val="000A7115"/>
    <w:rsid w:val="000A7340"/>
    <w:rsid w:val="000A7BF9"/>
    <w:rsid w:val="000B3F81"/>
    <w:rsid w:val="000D160B"/>
    <w:rsid w:val="000E0329"/>
    <w:rsid w:val="000E369E"/>
    <w:rsid w:val="000E4584"/>
    <w:rsid w:val="000F2BE8"/>
    <w:rsid w:val="00134DF8"/>
    <w:rsid w:val="0014132B"/>
    <w:rsid w:val="001651A1"/>
    <w:rsid w:val="00171A78"/>
    <w:rsid w:val="00173E1C"/>
    <w:rsid w:val="0017428B"/>
    <w:rsid w:val="00174DB5"/>
    <w:rsid w:val="00182E3B"/>
    <w:rsid w:val="0018309A"/>
    <w:rsid w:val="00184DA4"/>
    <w:rsid w:val="001949F1"/>
    <w:rsid w:val="001968EC"/>
    <w:rsid w:val="001A5E0A"/>
    <w:rsid w:val="001B34D3"/>
    <w:rsid w:val="001C1F44"/>
    <w:rsid w:val="001C2C13"/>
    <w:rsid w:val="001C56C1"/>
    <w:rsid w:val="001C61BF"/>
    <w:rsid w:val="001D197E"/>
    <w:rsid w:val="001E0170"/>
    <w:rsid w:val="001E2EC9"/>
    <w:rsid w:val="001F331E"/>
    <w:rsid w:val="001F665F"/>
    <w:rsid w:val="00203718"/>
    <w:rsid w:val="002130C1"/>
    <w:rsid w:val="00215F1F"/>
    <w:rsid w:val="00220669"/>
    <w:rsid w:val="002206C4"/>
    <w:rsid w:val="00254335"/>
    <w:rsid w:val="00280EF3"/>
    <w:rsid w:val="00283547"/>
    <w:rsid w:val="00293D4E"/>
    <w:rsid w:val="002A5752"/>
    <w:rsid w:val="002A592F"/>
    <w:rsid w:val="002C0EB4"/>
    <w:rsid w:val="002C2114"/>
    <w:rsid w:val="002E5DAC"/>
    <w:rsid w:val="002F0C3E"/>
    <w:rsid w:val="002F6901"/>
    <w:rsid w:val="00302322"/>
    <w:rsid w:val="003061F0"/>
    <w:rsid w:val="00307014"/>
    <w:rsid w:val="0030770E"/>
    <w:rsid w:val="00311EBE"/>
    <w:rsid w:val="0031631E"/>
    <w:rsid w:val="00316404"/>
    <w:rsid w:val="00323B43"/>
    <w:rsid w:val="00323CE7"/>
    <w:rsid w:val="00324618"/>
    <w:rsid w:val="00370C95"/>
    <w:rsid w:val="00371643"/>
    <w:rsid w:val="0037171D"/>
    <w:rsid w:val="003947B5"/>
    <w:rsid w:val="003B26D6"/>
    <w:rsid w:val="003B59E7"/>
    <w:rsid w:val="003D37D8"/>
    <w:rsid w:val="003F2B72"/>
    <w:rsid w:val="003F4320"/>
    <w:rsid w:val="00401FA4"/>
    <w:rsid w:val="00406837"/>
    <w:rsid w:val="0040797C"/>
    <w:rsid w:val="00412D9D"/>
    <w:rsid w:val="00426133"/>
    <w:rsid w:val="004358AB"/>
    <w:rsid w:val="00435C76"/>
    <w:rsid w:val="00440839"/>
    <w:rsid w:val="00451239"/>
    <w:rsid w:val="004518B9"/>
    <w:rsid w:val="004556A0"/>
    <w:rsid w:val="00455DEE"/>
    <w:rsid w:val="00475A68"/>
    <w:rsid w:val="004813DF"/>
    <w:rsid w:val="004928ED"/>
    <w:rsid w:val="004A3EDF"/>
    <w:rsid w:val="004A58FF"/>
    <w:rsid w:val="004B12DE"/>
    <w:rsid w:val="004D002F"/>
    <w:rsid w:val="004D75C2"/>
    <w:rsid w:val="004E3ACF"/>
    <w:rsid w:val="004F091B"/>
    <w:rsid w:val="004F59F4"/>
    <w:rsid w:val="004F7B50"/>
    <w:rsid w:val="005002AC"/>
    <w:rsid w:val="00504CFF"/>
    <w:rsid w:val="00510074"/>
    <w:rsid w:val="00526BB9"/>
    <w:rsid w:val="00530CD2"/>
    <w:rsid w:val="00544F85"/>
    <w:rsid w:val="00550A58"/>
    <w:rsid w:val="00565A88"/>
    <w:rsid w:val="005808E5"/>
    <w:rsid w:val="00584B98"/>
    <w:rsid w:val="005B0E45"/>
    <w:rsid w:val="005B5106"/>
    <w:rsid w:val="005C2A35"/>
    <w:rsid w:val="005D3670"/>
    <w:rsid w:val="005F2168"/>
    <w:rsid w:val="005F2E45"/>
    <w:rsid w:val="005F34CC"/>
    <w:rsid w:val="00600FB8"/>
    <w:rsid w:val="00607831"/>
    <w:rsid w:val="00607E3E"/>
    <w:rsid w:val="00615553"/>
    <w:rsid w:val="00645D4D"/>
    <w:rsid w:val="0065606E"/>
    <w:rsid w:val="006775AD"/>
    <w:rsid w:val="00677C68"/>
    <w:rsid w:val="00681244"/>
    <w:rsid w:val="00687DD5"/>
    <w:rsid w:val="00696B11"/>
    <w:rsid w:val="006A561C"/>
    <w:rsid w:val="006A69CF"/>
    <w:rsid w:val="006C7A3C"/>
    <w:rsid w:val="006D5280"/>
    <w:rsid w:val="006F139E"/>
    <w:rsid w:val="00712ABF"/>
    <w:rsid w:val="007147C9"/>
    <w:rsid w:val="00717A0A"/>
    <w:rsid w:val="00730C48"/>
    <w:rsid w:val="007320D3"/>
    <w:rsid w:val="00743F7B"/>
    <w:rsid w:val="00751F05"/>
    <w:rsid w:val="00781D6A"/>
    <w:rsid w:val="007B55A3"/>
    <w:rsid w:val="007D4A35"/>
    <w:rsid w:val="007E4FF0"/>
    <w:rsid w:val="007F014A"/>
    <w:rsid w:val="00804558"/>
    <w:rsid w:val="0081222E"/>
    <w:rsid w:val="00817004"/>
    <w:rsid w:val="00846CE4"/>
    <w:rsid w:val="00853E0E"/>
    <w:rsid w:val="0086240C"/>
    <w:rsid w:val="008769B3"/>
    <w:rsid w:val="00880D00"/>
    <w:rsid w:val="00883C9E"/>
    <w:rsid w:val="00887546"/>
    <w:rsid w:val="0088764E"/>
    <w:rsid w:val="00893C58"/>
    <w:rsid w:val="008B080A"/>
    <w:rsid w:val="008B251E"/>
    <w:rsid w:val="008B50AD"/>
    <w:rsid w:val="008B7726"/>
    <w:rsid w:val="008D4728"/>
    <w:rsid w:val="008E2BF4"/>
    <w:rsid w:val="009003B5"/>
    <w:rsid w:val="009145F6"/>
    <w:rsid w:val="009147F3"/>
    <w:rsid w:val="00930A3C"/>
    <w:rsid w:val="00943085"/>
    <w:rsid w:val="00947C84"/>
    <w:rsid w:val="009524E1"/>
    <w:rsid w:val="0096348E"/>
    <w:rsid w:val="009A45FA"/>
    <w:rsid w:val="009A73F1"/>
    <w:rsid w:val="009B7D12"/>
    <w:rsid w:val="009D0C0D"/>
    <w:rsid w:val="009D0ECF"/>
    <w:rsid w:val="009D0F00"/>
    <w:rsid w:val="009D2B75"/>
    <w:rsid w:val="009D726C"/>
    <w:rsid w:val="009F373A"/>
    <w:rsid w:val="00A03629"/>
    <w:rsid w:val="00A06B38"/>
    <w:rsid w:val="00A07E98"/>
    <w:rsid w:val="00A3143E"/>
    <w:rsid w:val="00A43260"/>
    <w:rsid w:val="00A64317"/>
    <w:rsid w:val="00A65E5A"/>
    <w:rsid w:val="00A729D3"/>
    <w:rsid w:val="00A73FD5"/>
    <w:rsid w:val="00A753A2"/>
    <w:rsid w:val="00A76767"/>
    <w:rsid w:val="00A950D3"/>
    <w:rsid w:val="00AA5345"/>
    <w:rsid w:val="00AA7515"/>
    <w:rsid w:val="00AB45D1"/>
    <w:rsid w:val="00AC26CF"/>
    <w:rsid w:val="00AC3F8A"/>
    <w:rsid w:val="00AC7441"/>
    <w:rsid w:val="00AD4704"/>
    <w:rsid w:val="00AD792C"/>
    <w:rsid w:val="00AE23B8"/>
    <w:rsid w:val="00AF05AE"/>
    <w:rsid w:val="00AF6D13"/>
    <w:rsid w:val="00B00AB7"/>
    <w:rsid w:val="00B04350"/>
    <w:rsid w:val="00B16C17"/>
    <w:rsid w:val="00B22367"/>
    <w:rsid w:val="00B25987"/>
    <w:rsid w:val="00B336D4"/>
    <w:rsid w:val="00B37B0E"/>
    <w:rsid w:val="00B4502A"/>
    <w:rsid w:val="00B52059"/>
    <w:rsid w:val="00B52CDC"/>
    <w:rsid w:val="00B56345"/>
    <w:rsid w:val="00B56A6F"/>
    <w:rsid w:val="00B919A3"/>
    <w:rsid w:val="00B9504F"/>
    <w:rsid w:val="00BA7F9D"/>
    <w:rsid w:val="00BB7A4A"/>
    <w:rsid w:val="00BC081C"/>
    <w:rsid w:val="00BD1D12"/>
    <w:rsid w:val="00BE0F1B"/>
    <w:rsid w:val="00BF0678"/>
    <w:rsid w:val="00BF0EB6"/>
    <w:rsid w:val="00C14BBA"/>
    <w:rsid w:val="00C23245"/>
    <w:rsid w:val="00C33D9C"/>
    <w:rsid w:val="00C46FCC"/>
    <w:rsid w:val="00C53871"/>
    <w:rsid w:val="00C72B4A"/>
    <w:rsid w:val="00C86266"/>
    <w:rsid w:val="00CD1FC0"/>
    <w:rsid w:val="00CF18EE"/>
    <w:rsid w:val="00CF3DB1"/>
    <w:rsid w:val="00D12F80"/>
    <w:rsid w:val="00D1668B"/>
    <w:rsid w:val="00D31D50"/>
    <w:rsid w:val="00D41010"/>
    <w:rsid w:val="00D439B0"/>
    <w:rsid w:val="00D6115A"/>
    <w:rsid w:val="00D771B0"/>
    <w:rsid w:val="00D77ACC"/>
    <w:rsid w:val="00D81A49"/>
    <w:rsid w:val="00D91EB6"/>
    <w:rsid w:val="00DA1EAB"/>
    <w:rsid w:val="00DB7854"/>
    <w:rsid w:val="00DC6927"/>
    <w:rsid w:val="00E0743A"/>
    <w:rsid w:val="00E10D7A"/>
    <w:rsid w:val="00E156B7"/>
    <w:rsid w:val="00E159E1"/>
    <w:rsid w:val="00E2230F"/>
    <w:rsid w:val="00E42DE8"/>
    <w:rsid w:val="00E50CD5"/>
    <w:rsid w:val="00E53A7F"/>
    <w:rsid w:val="00E55336"/>
    <w:rsid w:val="00E7270D"/>
    <w:rsid w:val="00E74CE5"/>
    <w:rsid w:val="00E77B0E"/>
    <w:rsid w:val="00E81091"/>
    <w:rsid w:val="00E81353"/>
    <w:rsid w:val="00E84BBE"/>
    <w:rsid w:val="00E939C7"/>
    <w:rsid w:val="00EA5DBD"/>
    <w:rsid w:val="00EE06FD"/>
    <w:rsid w:val="00EF373C"/>
    <w:rsid w:val="00F07771"/>
    <w:rsid w:val="00F14B83"/>
    <w:rsid w:val="00F371F5"/>
    <w:rsid w:val="00F51C26"/>
    <w:rsid w:val="00F570A3"/>
    <w:rsid w:val="00F62505"/>
    <w:rsid w:val="00F66DE5"/>
    <w:rsid w:val="00F70CBB"/>
    <w:rsid w:val="00F744FC"/>
    <w:rsid w:val="00F773BD"/>
    <w:rsid w:val="00F91A6B"/>
    <w:rsid w:val="00FB2B19"/>
    <w:rsid w:val="00FB2D0B"/>
    <w:rsid w:val="00FB57B1"/>
    <w:rsid w:val="00FB689B"/>
    <w:rsid w:val="00FE3F33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4DF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D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4D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4D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4D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4D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34D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4D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4D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4DF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D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4DF8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4D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34DF8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4D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4DF8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4D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34DF8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134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34DF8"/>
    <w:rPr>
      <w:rFonts w:ascii="宋体" w:eastAsia="宋体" w:hAnsi="Tahoma"/>
      <w:sz w:val="18"/>
      <w:szCs w:val="18"/>
    </w:rPr>
  </w:style>
  <w:style w:type="paragraph" w:styleId="a4">
    <w:name w:val="No Spacing"/>
    <w:uiPriority w:val="1"/>
    <w:qFormat/>
    <w:rsid w:val="00AC26CF"/>
    <w:pPr>
      <w:adjustRightInd w:val="0"/>
      <w:snapToGrid w:val="0"/>
    </w:pPr>
    <w:rPr>
      <w:rFonts w:ascii="Tahoma" w:hAnsi="Tahoma"/>
    </w:rPr>
  </w:style>
  <w:style w:type="paragraph" w:styleId="a5">
    <w:name w:val="Balloon Text"/>
    <w:basedOn w:val="a"/>
    <w:link w:val="Char0"/>
    <w:uiPriority w:val="99"/>
    <w:semiHidden/>
    <w:unhideWhenUsed/>
    <w:rsid w:val="00280E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0EF3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475A68"/>
    <w:pPr>
      <w:adjustRightInd/>
      <w:snapToGrid/>
      <w:spacing w:before="100" w:beforeAutospacing="1" w:after="100" w:afterAutospacing="1"/>
      <w:ind w:leftChars="0" w:left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75A68"/>
  </w:style>
  <w:style w:type="character" w:customStyle="1" w:styleId="mw-headline">
    <w:name w:val="mw-headline"/>
    <w:basedOn w:val="a0"/>
    <w:rsid w:val="00677C68"/>
  </w:style>
  <w:style w:type="character" w:styleId="a7">
    <w:name w:val="Strong"/>
    <w:basedOn w:val="a0"/>
    <w:uiPriority w:val="22"/>
    <w:qFormat/>
    <w:rsid w:val="00817004"/>
    <w:rPr>
      <w:b/>
      <w:bCs/>
    </w:rPr>
  </w:style>
  <w:style w:type="paragraph" w:styleId="a8">
    <w:name w:val="List Paragraph"/>
    <w:basedOn w:val="a"/>
    <w:uiPriority w:val="34"/>
    <w:qFormat/>
    <w:rsid w:val="009003B5"/>
    <w:pPr>
      <w:ind w:firstLineChars="200" w:firstLine="420"/>
    </w:pPr>
  </w:style>
  <w:style w:type="character" w:styleId="a9">
    <w:name w:val="Emphasis"/>
    <w:basedOn w:val="a0"/>
    <w:uiPriority w:val="20"/>
    <w:qFormat/>
    <w:rsid w:val="005F2168"/>
    <w:rPr>
      <w:i/>
      <w:iCs/>
    </w:rPr>
  </w:style>
  <w:style w:type="character" w:customStyle="1" w:styleId="token">
    <w:name w:val="token"/>
    <w:basedOn w:val="a0"/>
    <w:rsid w:val="005F2168"/>
  </w:style>
  <w:style w:type="character" w:styleId="aa">
    <w:name w:val="Hyperlink"/>
    <w:basedOn w:val="a0"/>
    <w:uiPriority w:val="99"/>
    <w:unhideWhenUsed/>
    <w:rsid w:val="00BF0678"/>
    <w:rPr>
      <w:color w:val="0000FF" w:themeColor="hyperlink"/>
      <w:u w:val="single"/>
    </w:rPr>
  </w:style>
  <w:style w:type="paragraph" w:customStyle="1" w:styleId="CharCharChar1Char">
    <w:name w:val="Char Char Char1 Char"/>
    <w:basedOn w:val="a"/>
    <w:semiHidden/>
    <w:rsid w:val="00B9504F"/>
    <w:pPr>
      <w:adjustRightInd/>
      <w:snapToGrid/>
      <w:spacing w:after="160" w:line="240" w:lineRule="exact"/>
      <w:ind w:leftChars="0" w:left="0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20">
    <w:name w:val="样式 正文（） + 首行缩进:  2 字符"/>
    <w:basedOn w:val="a"/>
    <w:link w:val="2Char0"/>
    <w:rsid w:val="00182E3B"/>
    <w:pPr>
      <w:widowControl w:val="0"/>
      <w:topLinePunct/>
      <w:adjustRightInd/>
      <w:snapToGrid/>
      <w:ind w:leftChars="0" w:left="0" w:firstLineChars="200" w:firstLine="407"/>
      <w:jc w:val="both"/>
    </w:pPr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  <w:style w:type="character" w:customStyle="1" w:styleId="2Char0">
    <w:name w:val="样式 正文（） + 首行缩进:  2 字符 Char"/>
    <w:basedOn w:val="a0"/>
    <w:link w:val="20"/>
    <w:rsid w:val="00182E3B"/>
    <w:rPr>
      <w:rFonts w:ascii="Times New Roman" w:eastAsia="方正书宋简体" w:hAnsi="Times New Roman" w:cs="宋体"/>
      <w:spacing w:val="6"/>
      <w:w w:val="95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binary-installation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DBEEF3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66892D-9B99-462E-B71E-BDAEB6E1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word模板.dotx</Template>
  <TotalTime>647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177</cp:revision>
  <dcterms:created xsi:type="dcterms:W3CDTF">2018-04-07T13:05:00Z</dcterms:created>
  <dcterms:modified xsi:type="dcterms:W3CDTF">2018-05-14T14:54:00Z</dcterms:modified>
</cp:coreProperties>
</file>